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4141" w14:textId="77777777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147589">
        <w:t>Digital I/O</w:t>
      </w:r>
    </w:p>
    <w:p w14:paraId="47D55D94" w14:textId="7C96A398" w:rsidR="009E58D5" w:rsidRDefault="00147589" w:rsidP="00147589">
      <w:pPr>
        <w:pStyle w:val="ae"/>
      </w:pPr>
      <w:r>
        <w:t>LED Toggle with Push-Button</w:t>
      </w:r>
      <w:r w:rsidR="009E58D5" w:rsidRPr="006276B6">
        <w:t xml:space="preserve"> </w:t>
      </w:r>
    </w:p>
    <w:p w14:paraId="56595507" w14:textId="4F9A579C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</w:t>
      </w:r>
      <w:r w:rsidR="006A0BF4">
        <w:rPr>
          <w:rFonts w:eastAsiaTheme="minorEastAsia" w:hint="eastAsia"/>
          <w:lang w:eastAsia="ko-KR"/>
        </w:rPr>
        <w:t>김은찬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6A0BF4">
        <w:rPr>
          <w:rFonts w:eastAsiaTheme="minorEastAsia"/>
          <w:lang w:eastAsia="ko-KR"/>
        </w:rPr>
        <w:t>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2BDDB073" w14:textId="6F984052" w:rsidR="00147589" w:rsidRDefault="00953ED9" w:rsidP="00147589">
      <w:pPr>
        <w:rPr>
          <w:rFonts w:ascii="Times New Roman" w:eastAsia="Times New Roman" w:hAnsi="Times New Roman" w:cs="Times New Roman"/>
        </w:rPr>
      </w:pPr>
      <w:r>
        <w:rPr>
          <w:rFonts w:eastAsiaTheme="minorEastAsia"/>
          <w:lang w:eastAsia="ko-KR"/>
        </w:rPr>
        <w:t>W</w:t>
      </w:r>
      <w:r w:rsidR="00147589" w:rsidRPr="00953ED9">
        <w:rPr>
          <w:rFonts w:eastAsiaTheme="minorEastAsia"/>
          <w:lang w:eastAsia="ko-KR"/>
        </w:rPr>
        <w:t>e will learn how to control digital I/O of GPIOs of the MCU board to turn on/off an LED with a push-button input. The LED should be turned on when the button is pressed.</w:t>
      </w:r>
      <w:r w:rsidR="00147589">
        <w:rPr>
          <w:rFonts w:ascii="Times New Roman" w:eastAsia="Times New Roman" w:hAnsi="Times New Roman" w:cs="Times New Roman"/>
        </w:rPr>
        <w:t xml:space="preserve"> </w:t>
      </w:r>
    </w:p>
    <w:p w14:paraId="2B5D5AA6" w14:textId="5A34B47B" w:rsidR="006276B6" w:rsidRPr="006276B6" w:rsidRDefault="006276B6" w:rsidP="006276B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The objectives of this lab are to learn how to</w:t>
      </w:r>
    </w:p>
    <w:p w14:paraId="376B5E0F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 xml:space="preserve">Read and configure registers of digital GPIO of MCU </w:t>
      </w:r>
    </w:p>
    <w:p w14:paraId="2D04316E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Program firmware to control digital input/output pins</w:t>
      </w:r>
    </w:p>
    <w:p w14:paraId="14E9037C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Create your own functions for GPIOs</w:t>
      </w: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7351D8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5613998A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GPIO </w:t>
      </w:r>
      <w:r w:rsidR="00953ED9">
        <w:t>IN</w:t>
      </w:r>
    </w:p>
    <w:p w14:paraId="38837274" w14:textId="35635AE8" w:rsidR="006276B6" w:rsidRPr="006276B6" w:rsidRDefault="00953ED9" w:rsidP="006276B6">
      <w:pPr>
        <w:pStyle w:val="2"/>
      </w:pPr>
      <w:r>
        <w:t>A</w:t>
      </w:r>
      <w:r w:rsidR="006276B6" w:rsidRPr="006276B6">
        <w:t>. GPIO Digital Out Register</w:t>
      </w:r>
    </w:p>
    <w:p w14:paraId="25CA8E9B" w14:textId="77777777" w:rsidR="006276B6" w:rsidRPr="006276B6" w:rsidRDefault="006276B6" w:rsidP="006276B6">
      <w:r w:rsidRPr="006276B6">
        <w:t>List GPIO registers for this LAB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6276B6" w:rsidRPr="006276B6" w14:paraId="3467527D" w14:textId="77777777" w:rsidTr="0062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277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485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147589" w:rsidRPr="006276B6" w14:paraId="19E5EE4E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AD467A3" w14:textId="7330F967" w:rsidR="00147589" w:rsidRPr="00953ED9" w:rsidRDefault="00147589" w:rsidP="00147589">
            <w:pPr>
              <w:pStyle w:val="a4"/>
              <w:ind w:leftChars="0" w:left="0"/>
              <w:rPr>
                <w:b w:val="0"/>
                <w:szCs w:val="20"/>
              </w:rPr>
            </w:pPr>
            <w:r w:rsidRPr="00953ED9">
              <w:rPr>
                <w:rFonts w:eastAsia="Times New Roman"/>
                <w:b w:val="0"/>
                <w:color w:val="000000"/>
              </w:rPr>
              <w:t>GPIO</w:t>
            </w:r>
          </w:p>
        </w:tc>
        <w:tc>
          <w:tcPr>
            <w:tcW w:w="2277" w:type="dxa"/>
          </w:tcPr>
          <w:p w14:paraId="4198DD70" w14:textId="0D8BF5E4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MODER</w:t>
            </w:r>
          </w:p>
        </w:tc>
        <w:tc>
          <w:tcPr>
            <w:tcW w:w="4485" w:type="dxa"/>
          </w:tcPr>
          <w:p w14:paraId="2073EA08" w14:textId="32C61A46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Mode: Input</w:t>
            </w:r>
          </w:p>
        </w:tc>
      </w:tr>
      <w:tr w:rsidR="00147589" w:rsidRPr="006276B6" w14:paraId="3E68EADB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F3DF0F" w14:textId="77777777" w:rsidR="00147589" w:rsidRPr="00953ED9" w:rsidRDefault="00147589" w:rsidP="00147589">
            <w:pPr>
              <w:pStyle w:val="a4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277" w:type="dxa"/>
          </w:tcPr>
          <w:p w14:paraId="3AC1092F" w14:textId="6EA288F3" w:rsidR="00147589" w:rsidRPr="00953ED9" w:rsidRDefault="00147589" w:rsidP="0014758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PUPDR</w:t>
            </w:r>
          </w:p>
        </w:tc>
        <w:tc>
          <w:tcPr>
            <w:tcW w:w="4485" w:type="dxa"/>
          </w:tcPr>
          <w:p w14:paraId="1A8A1589" w14:textId="25EA8966" w:rsidR="00147589" w:rsidRPr="00953ED9" w:rsidRDefault="00147589" w:rsidP="0014758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 xml:space="preserve">Pull-Up Pull-Down: </w:t>
            </w:r>
          </w:p>
        </w:tc>
      </w:tr>
      <w:tr w:rsidR="00147589" w:rsidRPr="006276B6" w14:paraId="60718415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06B557" w14:textId="77777777" w:rsidR="00147589" w:rsidRPr="00953ED9" w:rsidRDefault="00147589" w:rsidP="00147589">
            <w:pPr>
              <w:pStyle w:val="a4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277" w:type="dxa"/>
          </w:tcPr>
          <w:p w14:paraId="4E67A604" w14:textId="40CA3B63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IDR</w:t>
            </w:r>
          </w:p>
        </w:tc>
        <w:tc>
          <w:tcPr>
            <w:tcW w:w="4485" w:type="dxa"/>
          </w:tcPr>
          <w:p w14:paraId="7958D85E" w14:textId="406663B3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Input Data Register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276F22D6" w:rsidR="006276B6" w:rsidRPr="006276B6" w:rsidRDefault="00147589" w:rsidP="006276B6">
      <w:pPr>
        <w:pStyle w:val="a4"/>
        <w:ind w:leftChars="0"/>
        <w:jc w:val="center"/>
        <w:rPr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D98213D" wp14:editId="5CB44503">
            <wp:extent cx="5241908" cy="2552497"/>
            <wp:effectExtent l="0" t="0" r="0" b="635"/>
            <wp:docPr id="16" name="image6.png" descr="텍스트, 도표, 스크린샷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텍스트, 도표, 스크린샷, 라인이(가) 표시된 사진&#10;&#10;자동 생성된 설명"/>
                    <pic:cNvPicPr preferRelativeResize="0"/>
                  </pic:nvPicPr>
                  <pic:blipFill>
                    <a:blip r:embed="rId9"/>
                    <a:srcRect r="164" b="18473"/>
                    <a:stretch>
                      <a:fillRect/>
                    </a:stretch>
                  </pic:blipFill>
                  <pic:spPr>
                    <a:xfrm>
                      <a:off x="0" y="0"/>
                      <a:ext cx="5259096" cy="2560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E4BD9F3" w14:textId="77777777" w:rsidR="006276B6" w:rsidRPr="006276B6" w:rsidRDefault="006276B6" w:rsidP="006276B6">
      <w:r w:rsidRPr="006276B6">
        <w:t xml:space="preserve">Process of GPIOx register initiation </w:t>
      </w:r>
    </w:p>
    <w:tbl>
      <w:tblPr>
        <w:tblStyle w:val="a5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2"/>
      </w:tblGrid>
      <w:tr w:rsidR="006276B6" w:rsidRPr="006276B6" w14:paraId="66F858C6" w14:textId="77777777" w:rsidTr="006276B6">
        <w:trPr>
          <w:trHeight w:val="1843"/>
        </w:trPr>
        <w:tc>
          <w:tcPr>
            <w:tcW w:w="7842" w:type="dxa"/>
          </w:tcPr>
          <w:p w14:paraId="70035D60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0. Enable Peripheral Clock (</w:t>
            </w:r>
            <w:r w:rsidRPr="005A0DB1">
              <w:rPr>
                <w:rFonts w:eastAsia="Times New Roman"/>
                <w:b/>
              </w:rPr>
              <w:t>AHB1ENR</w:t>
            </w:r>
            <w:r w:rsidRPr="005A0DB1">
              <w:rPr>
                <w:rFonts w:eastAsia="Times New Roman"/>
              </w:rPr>
              <w:t>)</w:t>
            </w:r>
          </w:p>
          <w:p w14:paraId="4C221ED1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1. Configure as Digital Input (</w:t>
            </w:r>
            <w:r w:rsidRPr="005A0DB1">
              <w:rPr>
                <w:rFonts w:eastAsia="Times New Roman"/>
                <w:b/>
              </w:rPr>
              <w:t>MODER</w:t>
            </w:r>
            <w:r w:rsidRPr="005A0DB1">
              <w:rPr>
                <w:rFonts w:eastAsia="Times New Roman"/>
              </w:rPr>
              <w:t>)</w:t>
            </w:r>
          </w:p>
          <w:p w14:paraId="540503FA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2. Configure pull-up/down resistors (</w:t>
            </w:r>
            <w:r w:rsidRPr="005A0DB1">
              <w:rPr>
                <w:rFonts w:eastAsia="Times New Roman"/>
                <w:b/>
              </w:rPr>
              <w:t>PUPDR</w:t>
            </w:r>
            <w:r w:rsidRPr="005A0DB1">
              <w:rPr>
                <w:rFonts w:eastAsia="Times New Roman"/>
              </w:rPr>
              <w:t>)</w:t>
            </w:r>
          </w:p>
          <w:p w14:paraId="6C507DD6" w14:textId="7CEE5EF5" w:rsidR="006276B6" w:rsidRPr="006276B6" w:rsidRDefault="00147589" w:rsidP="005A0DB1">
            <w:pPr>
              <w:spacing w:line="276" w:lineRule="auto"/>
              <w:rPr>
                <w:szCs w:val="24"/>
              </w:rPr>
            </w:pPr>
            <w:r w:rsidRPr="005A0DB1">
              <w:rPr>
                <w:rFonts w:eastAsia="Times New Roman"/>
              </w:rPr>
              <w:t xml:space="preserve">3. Read Data </w:t>
            </w:r>
            <w:r w:rsidRPr="005A0DB1">
              <w:rPr>
                <w:rFonts w:eastAsia="Times New Roman"/>
                <w:b/>
              </w:rPr>
              <w:t>(IDR)</w:t>
            </w:r>
          </w:p>
        </w:tc>
      </w:tr>
    </w:tbl>
    <w:p w14:paraId="6072A2A2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Pr="006276B6" w:rsidRDefault="006276B6" w:rsidP="006276B6">
      <w:pPr>
        <w:rPr>
          <w:rFonts w:eastAsiaTheme="minorEastAsia"/>
          <w:lang w:eastAsia="ko-KR"/>
        </w:rPr>
      </w:pPr>
    </w:p>
    <w:p w14:paraId="7F46C0E5" w14:textId="73A06E80" w:rsidR="006276B6" w:rsidRPr="006276B6" w:rsidRDefault="006276B6" w:rsidP="006276B6">
      <w:pPr>
        <w:ind w:firstLine="142"/>
        <w:rPr>
          <w:b/>
        </w:rPr>
      </w:pPr>
      <w:r w:rsidRPr="006276B6">
        <w:rPr>
          <w:b/>
        </w:rPr>
        <w:t xml:space="preserve">1. GPIO: </w:t>
      </w:r>
      <w:r w:rsidR="00147589" w:rsidRPr="00EF3A66">
        <w:rPr>
          <w:rFonts w:eastAsia="Times New Roman"/>
          <w:b/>
        </w:rPr>
        <w:t>Digital In - Pin Initialization &amp; Read PushButton</w:t>
      </w:r>
    </w:p>
    <w:p w14:paraId="5C92124B" w14:textId="77777777" w:rsidR="00147589" w:rsidRPr="00EF3A66" w:rsidRDefault="00147589" w:rsidP="00147589">
      <w:pPr>
        <w:ind w:firstLine="330"/>
        <w:rPr>
          <w:rFonts w:eastAsia="Times New Roman"/>
        </w:rPr>
      </w:pPr>
      <w:bookmarkStart w:id="1" w:name="_Hlk80187284"/>
      <w:r w:rsidRPr="00EF3A66">
        <w:rPr>
          <w:rFonts w:eastAsia="Times New Roman"/>
        </w:rPr>
        <w:t xml:space="preserve">Port C Pin 13 / Input // Pull-Up </w:t>
      </w:r>
    </w:p>
    <w:p w14:paraId="6AD4C041" w14:textId="2A42A487" w:rsidR="00147589" w:rsidRPr="00EF3A66" w:rsidRDefault="00147589" w:rsidP="00147589">
      <w:pPr>
        <w:ind w:firstLine="330"/>
        <w:rPr>
          <w:rFonts w:eastAsia="Times New Roman"/>
          <w:b/>
        </w:rPr>
      </w:pPr>
      <w:r w:rsidRPr="00147589">
        <w:rPr>
          <w:rFonts w:eastAsia="Times New Roman"/>
          <w:bCs/>
        </w:rPr>
        <w:t>use</w:t>
      </w:r>
      <w:r>
        <w:rPr>
          <w:rFonts w:eastAsia="Times New Roman"/>
          <w:b/>
        </w:rPr>
        <w:t xml:space="preserve"> </w:t>
      </w:r>
      <w:r w:rsidRPr="00EF3A66">
        <w:rPr>
          <w:rFonts w:eastAsia="Times New Roman"/>
          <w:b/>
        </w:rPr>
        <w:t>#define BUTTON_PIN 13</w:t>
      </w:r>
    </w:p>
    <w:p w14:paraId="47878CF5" w14:textId="77777777" w:rsidR="006276B6" w:rsidRDefault="006276B6" w:rsidP="006276B6">
      <w:pPr>
        <w:ind w:firstLineChars="101" w:firstLine="218"/>
        <w:rPr>
          <w:b/>
          <w:bCs/>
        </w:rPr>
      </w:pPr>
    </w:p>
    <w:p w14:paraId="2CC3AFA5" w14:textId="4B837B31" w:rsidR="00147589" w:rsidRPr="00EF3A66" w:rsidRDefault="00147589" w:rsidP="00147589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b/>
          <w:color w:val="000000"/>
        </w:rPr>
      </w:pPr>
      <w:r w:rsidRPr="00EF3A66">
        <w:rPr>
          <w:rFonts w:eastAsia="Times New Roman"/>
          <w:b/>
          <w:color w:val="000000"/>
        </w:rPr>
        <w:t>MODER:</w:t>
      </w:r>
      <w:r w:rsidRPr="00EF3A66">
        <w:rPr>
          <w:rFonts w:eastAsia="Times New Roman"/>
          <w:color w:val="000000"/>
        </w:rPr>
        <w:t xml:space="preserve"> Input</w:t>
      </w:r>
      <w:r>
        <w:rPr>
          <w:rFonts w:eastAsia="Times New Roman"/>
          <w:color w:val="000000"/>
        </w:rPr>
        <w:t xml:space="preserve"> </w:t>
      </w:r>
      <w:r>
        <w:rPr>
          <w:szCs w:val="24"/>
        </w:rPr>
        <w:t>(MODER5[1:0]=01)</w:t>
      </w:r>
    </w:p>
    <w:tbl>
      <w:tblPr>
        <w:tblW w:w="9072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147589" w:rsidRPr="00EF3A66" w14:paraId="36672746" w14:textId="77777777" w:rsidTr="00B80DE4">
        <w:trPr>
          <w:trHeight w:val="1282"/>
        </w:trPr>
        <w:tc>
          <w:tcPr>
            <w:tcW w:w="9072" w:type="dxa"/>
          </w:tcPr>
          <w:p w14:paraId="6A360B94" w14:textId="77777777" w:rsidR="00147589" w:rsidRPr="00EF3A66" w:rsidRDefault="00147589" w:rsidP="00B80DE4">
            <w:pPr>
              <w:rPr>
                <w:rFonts w:eastAsia="Times New Roman"/>
              </w:rPr>
            </w:pPr>
            <w:r w:rsidRPr="00EF3A66">
              <w:rPr>
                <w:noProof/>
              </w:rPr>
              <w:drawing>
                <wp:inline distT="0" distB="0" distL="0" distR="0" wp14:anchorId="6A216F51" wp14:editId="1FB872BC">
                  <wp:extent cx="5524233" cy="2134780"/>
                  <wp:effectExtent l="0" t="0" r="0" b="0"/>
                  <wp:docPr id="18" name="image1.png" descr="텍스트, 스크린샷, 폰트, 번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 descr="텍스트, 스크린샷, 폰트, 번호이(가) 표시된 사진&#10;&#10;자동 생성된 설명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233" cy="213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A8199" w14:textId="2B82DACD" w:rsidR="00147589" w:rsidRDefault="00147589" w:rsidP="00147589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147589" w:rsidRPr="006276B6" w14:paraId="13A764FC" w14:textId="77777777" w:rsidTr="00B80DE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7D2D613" w14:textId="77777777" w:rsidR="00147589" w:rsidRPr="006276B6" w:rsidRDefault="00147589" w:rsidP="00B80DE4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E6B8918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7730AB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92C686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2D6B136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5936BE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95CD80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BF95CFF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08719701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BAB837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39C7F4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B8E1C4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4B9D514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300E92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ABDA9F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EEC899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8927052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4EBD25B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5F1BB5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5AD8B2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DBFD24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22F38EDE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74BCABA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11C059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50CBCE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4B8721E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2FEAE3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F6E01C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A46A63B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63D9B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A4D2E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3B6D9D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0E8F261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147589" w:rsidRPr="006276B6" w14:paraId="4F70C1C7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9C0AF" w14:textId="77777777" w:rsidR="00147589" w:rsidRPr="006276B6" w:rsidRDefault="00147589" w:rsidP="00B80DE4">
            <w:pPr>
              <w:spacing w:after="0"/>
              <w:jc w:val="center"/>
              <w:rPr>
                <w:b/>
              </w:rPr>
            </w:pPr>
            <w:r w:rsidRPr="006276B6">
              <w:rPr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C8B4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4DAD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A6B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ADE5FA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094EDB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0DAF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0E285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78ECA0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E953D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2757C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2051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BAA248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488C2A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5EC6A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B9173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0C7B4A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6B511F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41143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32F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49B4935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544C6B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104A0BA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6E327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C95120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E08B1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53D16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4A56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6419AD0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DCE1A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A6198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EE374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8ADD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</w:tr>
      <w:tr w:rsidR="00147589" w:rsidRPr="006276B6" w14:paraId="340B3545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D87E" w14:textId="77777777" w:rsidR="00147589" w:rsidRPr="006276B6" w:rsidRDefault="00147589" w:rsidP="00B80DE4">
            <w:pPr>
              <w:spacing w:after="0"/>
              <w:jc w:val="center"/>
              <w:rPr>
                <w:b/>
                <w:spacing w:val="-4"/>
                <w:szCs w:val="14"/>
              </w:rPr>
            </w:pPr>
            <w:r w:rsidRPr="006276B6">
              <w:rPr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3482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75E28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3F2F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49D67D8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A58914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CCA2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532C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5C67D2D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CF80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4AFE2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C74E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CFD88E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78D3BD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D5B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7E34B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7F7851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B9C32F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B745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99B2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DF53460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2E74AAD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E2895C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DA33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64AB29D" w14:textId="77777777" w:rsidR="00147589" w:rsidRPr="006276B6" w:rsidRDefault="00147589" w:rsidP="00B80DE4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B313F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0D56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8385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1DD5A84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E61B3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F261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01D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65C6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</w:tr>
    </w:tbl>
    <w:p w14:paraId="625299E9" w14:textId="77777777" w:rsidR="005A0DB1" w:rsidRDefault="005A0DB1" w:rsidP="005A0DB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D74149" w14:textId="15E76B3F" w:rsidR="005A0DB1" w:rsidRPr="00EF3A66" w:rsidRDefault="005A0DB1" w:rsidP="005A0DB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 w:rsidRPr="00EF3A66">
        <w:rPr>
          <w:color w:val="000000"/>
        </w:rPr>
        <w:t>GPIOC -&gt;MODER &amp;= ~(3&lt;&lt;( BUTTON_PIN *2));</w:t>
      </w:r>
    </w:p>
    <w:p w14:paraId="0AF03742" w14:textId="77777777" w:rsidR="005A0DB1" w:rsidRPr="00EF3A66" w:rsidRDefault="005A0DB1" w:rsidP="005A0DB1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>GPIOC-&gt;MODER |= 0&lt;&lt;( BUTTON_PIN *2);</w:t>
      </w:r>
    </w:p>
    <w:p w14:paraId="5610A690" w14:textId="3C84991F" w:rsidR="00147589" w:rsidRDefault="00147589">
      <w:pPr>
        <w:spacing w:after="0"/>
      </w:pPr>
    </w:p>
    <w:p w14:paraId="5C14B510" w14:textId="6A09FD11" w:rsidR="005A0DB1" w:rsidRDefault="005A0DB1">
      <w:pPr>
        <w:spacing w:after="0"/>
        <w:rPr>
          <w:color w:val="000000"/>
        </w:rPr>
      </w:pPr>
      <w:r>
        <w:rPr>
          <w:color w:val="000000"/>
        </w:rPr>
        <w:br w:type="page"/>
      </w:r>
    </w:p>
    <w:p w14:paraId="1C3E6353" w14:textId="7777777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rPr>
          <w:color w:val="000000"/>
        </w:rPr>
      </w:pPr>
    </w:p>
    <w:p w14:paraId="217301DA" w14:textId="09FEC03A" w:rsidR="00147589" w:rsidRPr="00EF3A66" w:rsidRDefault="00147589" w:rsidP="00147589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b/>
          <w:color w:val="000000"/>
        </w:rPr>
      </w:pPr>
      <w:r w:rsidRPr="00EF3A66">
        <w:rPr>
          <w:rFonts w:eastAsia="Times New Roman"/>
          <w:b/>
          <w:color w:val="000000"/>
        </w:rPr>
        <w:t>PUPDR:</w:t>
      </w:r>
      <w:r w:rsidRPr="00EF3A66">
        <w:rPr>
          <w:rFonts w:eastAsia="Times New Roman"/>
          <w:color w:val="000000"/>
        </w:rPr>
        <w:t xml:space="preserve"> pull-up</w:t>
      </w:r>
      <w:r w:rsidR="005A0DB1">
        <w:rPr>
          <w:rFonts w:eastAsia="Times New Roman"/>
          <w:color w:val="000000"/>
        </w:rPr>
        <w:t xml:space="preserve"> </w:t>
      </w:r>
      <w:r w:rsidR="005A0DB1">
        <w:rPr>
          <w:szCs w:val="24"/>
        </w:rPr>
        <w:t xml:space="preserve"> (__________________)</w:t>
      </w:r>
    </w:p>
    <w:tbl>
      <w:tblPr>
        <w:tblW w:w="9072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147589" w:rsidRPr="00EF3A66" w14:paraId="249AF93F" w14:textId="77777777" w:rsidTr="00B80DE4">
        <w:trPr>
          <w:trHeight w:val="3275"/>
        </w:trPr>
        <w:tc>
          <w:tcPr>
            <w:tcW w:w="9072" w:type="dxa"/>
          </w:tcPr>
          <w:p w14:paraId="541AD645" w14:textId="77777777" w:rsidR="00147589" w:rsidRPr="00EF3A66" w:rsidRDefault="00147589" w:rsidP="00B80DE4">
            <w:pPr>
              <w:rPr>
                <w:rFonts w:eastAsia="Times New Roman"/>
                <w:i/>
              </w:rPr>
            </w:pPr>
            <w:r w:rsidRPr="00EF3A66">
              <w:rPr>
                <w:i/>
                <w:noProof/>
                <w:color w:val="0070C0"/>
              </w:rPr>
              <w:t>Register map from reference manual</w:t>
            </w:r>
          </w:p>
        </w:tc>
      </w:tr>
    </w:tbl>
    <w:p w14:paraId="6858BA1B" w14:textId="77777777" w:rsidR="00147589" w:rsidRDefault="00147589" w:rsidP="00147589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5A0DB1" w:rsidRPr="006276B6" w14:paraId="56B85405" w14:textId="77777777" w:rsidTr="00B80DE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E73B1F3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7EA6C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0D0B83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2372DD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9E60BC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95EFBD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BEFDDBC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1A80D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FCC8DC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568839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58DA98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6AC655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EB7E21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F6A5EE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EC6D09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C3D8F3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0AD1B8F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C071537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C5B7C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A27E3C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759E94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F5784DD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90E8F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469EB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D443297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C55AFB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E429F5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CE7148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80C90E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51F0D5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34F70E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AB7E3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31639E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A0DB1" w:rsidRPr="006276B6" w14:paraId="50393BE1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C1C61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A9E7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7D5B7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9C4E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42F3979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BCA85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826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13B67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170A8A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03A88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5E996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FA74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A9B219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6545F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354E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AEA1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907204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6EB3D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FE39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C1D9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DB0864F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1D74D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3F5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CC96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9788A7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65716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DC74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22C06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73FD2DF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89960A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0674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A5DB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92910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  <w:tr w:rsidR="005A0DB1" w:rsidRPr="006276B6" w14:paraId="4EBF443F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0440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ED91A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89B9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386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5848C9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12FC70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B1E4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FEC8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35EFD9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33A03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0CEA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7552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DEACBC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99635E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FC9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72456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F79D307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FA1A0F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F884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DE4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75D536F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56BD03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E074F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5F22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6CD516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B7A84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0059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40CA3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E859052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FE8216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8033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084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99CC0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</w:tbl>
    <w:p w14:paraId="2CAA9E19" w14:textId="77777777" w:rsidR="005A0DB1" w:rsidRDefault="005A0DB1" w:rsidP="00147589">
      <w:pPr>
        <w:spacing w:after="0"/>
      </w:pPr>
    </w:p>
    <w:p w14:paraId="5C957107" w14:textId="7777777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>GPIOC-&gt;PUPDR &amp;= ~(3&lt;&lt;( BUTTON_PIN *2));</w:t>
      </w:r>
    </w:p>
    <w:p w14:paraId="6C1E019E" w14:textId="7777777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 xml:space="preserve">         GPIOC-&gt;PUPDR __=</w:t>
      </w:r>
      <w:r w:rsidRPr="00EF3A66">
        <w:rPr>
          <w:color w:val="000000"/>
          <w:u w:val="single"/>
        </w:rPr>
        <w:t xml:space="preserve">         </w:t>
      </w:r>
      <w:r w:rsidRPr="00EF3A66">
        <w:rPr>
          <w:color w:val="000000"/>
        </w:rPr>
        <w:t>;</w:t>
      </w:r>
    </w:p>
    <w:p w14:paraId="5630EFB3" w14:textId="77777777" w:rsidR="00147589" w:rsidRPr="00EF3A66" w:rsidRDefault="00147589" w:rsidP="00147589">
      <w:pPr>
        <w:rPr>
          <w:rFonts w:eastAsia="Times New Roman"/>
          <w:b/>
        </w:rPr>
      </w:pPr>
    </w:p>
    <w:p w14:paraId="2E68960C" w14:textId="01550DA5" w:rsidR="00147589" w:rsidRPr="00EF3A66" w:rsidRDefault="00147589" w:rsidP="00147589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b/>
          <w:color w:val="000000"/>
        </w:rPr>
      </w:pPr>
      <w:r w:rsidRPr="00EF3A66">
        <w:rPr>
          <w:rFonts w:eastAsia="Times New Roman"/>
          <w:b/>
          <w:color w:val="000000"/>
        </w:rPr>
        <w:t>IDR:</w:t>
      </w:r>
      <w:r w:rsidRPr="00EF3A66">
        <w:rPr>
          <w:rFonts w:eastAsia="Times New Roman"/>
          <w:color w:val="000000"/>
        </w:rPr>
        <w:t xml:space="preserve"> Read Push-Button Value</w:t>
      </w:r>
      <w:r w:rsidR="00953ED9">
        <w:rPr>
          <w:rFonts w:eastAsia="Times New Roman"/>
          <w:color w:val="000000"/>
        </w:rPr>
        <w:t xml:space="preserve"> </w:t>
      </w:r>
      <w:r w:rsidR="00953ED9">
        <w:rPr>
          <w:szCs w:val="24"/>
        </w:rPr>
        <w:t xml:space="preserve"> (__________________)</w:t>
      </w:r>
    </w:p>
    <w:tbl>
      <w:tblPr>
        <w:tblW w:w="9339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"/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32"/>
        <w:gridCol w:w="17"/>
        <w:gridCol w:w="250"/>
      </w:tblGrid>
      <w:tr w:rsidR="00147589" w:rsidRPr="00EF3A66" w14:paraId="2A5447D1" w14:textId="77777777" w:rsidTr="005A0DB1">
        <w:trPr>
          <w:gridAfter w:val="2"/>
          <w:wAfter w:w="267" w:type="dxa"/>
          <w:trHeight w:val="3575"/>
        </w:trPr>
        <w:tc>
          <w:tcPr>
            <w:tcW w:w="9072" w:type="dxa"/>
            <w:gridSpan w:val="33"/>
          </w:tcPr>
          <w:p w14:paraId="7D511309" w14:textId="77777777" w:rsidR="00147589" w:rsidRPr="00EF3A66" w:rsidRDefault="00147589" w:rsidP="00B80DE4">
            <w:pPr>
              <w:rPr>
                <w:rFonts w:eastAsia="Times New Roman"/>
              </w:rPr>
            </w:pPr>
            <w:r w:rsidRPr="00EF3A66">
              <w:rPr>
                <w:i/>
                <w:noProof/>
                <w:color w:val="0070C0"/>
              </w:rPr>
              <w:t>Register map from reference manual</w:t>
            </w:r>
          </w:p>
        </w:tc>
      </w:tr>
      <w:tr w:rsidR="005A0DB1" w:rsidRPr="006276B6" w14:paraId="55DB969B" w14:textId="77777777" w:rsidTr="005A0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86" w:type="dxa"/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EB853D0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074370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5706AB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4BB313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C5C0E68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2A1763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73FD11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44A43D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25D85EF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8E8107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CD967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12A4F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94F0E4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E40B1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F897161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CF66C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DA710F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43062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4F32D8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C5E894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1C4FF3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7F06E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D39329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57E20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4868EC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920C55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93F219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F7DA3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07A894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F05B5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AEC81C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3A9398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83CF6F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A0DB1" w:rsidRPr="006276B6" w14:paraId="7EF6F18A" w14:textId="77777777" w:rsidTr="005A0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86" w:type="dxa"/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DA4BA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56D67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2EF98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78A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2E68D3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C4FAF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D544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66975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5385C2F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355723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9EF3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AA3D3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D7B9D6F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53859C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9AD27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9832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73F86B6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1FD81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1103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7FA8E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0E3D4A1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61036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D256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0618B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94AE0C6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9DC627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7ED0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8D7B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A576AF4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AF01AF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77C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F1781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9B6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  <w:tr w:rsidR="005A0DB1" w:rsidRPr="006276B6" w14:paraId="22590A53" w14:textId="77777777" w:rsidTr="005A0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86" w:type="dxa"/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2D66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37C0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A919B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0B876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DC12F7B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47466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459D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B1EB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F745C0A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FBB309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6471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2CC6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1C48D2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68209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C114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0B03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125376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CB1E9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08AB2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CFB0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DED8B0D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FC2BB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5FBF3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F6567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0220F3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AF636F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69614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867BE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F09BC6" w14:textId="77777777" w:rsidR="005A0DB1" w:rsidRPr="006276B6" w:rsidRDefault="005A0DB1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94B3CD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9425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1828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AE6A" w14:textId="77777777" w:rsidR="005A0DB1" w:rsidRPr="006276B6" w:rsidRDefault="005A0DB1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</w:tbl>
    <w:p w14:paraId="7135F9AD" w14:textId="77777777" w:rsidR="005A0DB1" w:rsidRDefault="005A0DB1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</w:p>
    <w:p w14:paraId="66BA0A74" w14:textId="0689D82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 xml:space="preserve">GPIOC-&gt;IDR = </w:t>
      </w:r>
      <w:r w:rsidRPr="00EF3A66">
        <w:rPr>
          <w:color w:val="000000"/>
          <w:u w:val="single"/>
        </w:rPr>
        <w:t xml:space="preserve">      </w:t>
      </w:r>
      <w:r w:rsidRPr="00EF3A66">
        <w:rPr>
          <w:color w:val="000000"/>
        </w:rPr>
        <w:t>;</w:t>
      </w:r>
    </w:p>
    <w:p w14:paraId="24BBE6C1" w14:textId="7E10B06D" w:rsidR="006276B6" w:rsidRPr="006276B6" w:rsidRDefault="00147589" w:rsidP="00953ED9">
      <w:pPr>
        <w:rPr>
          <w:b/>
        </w:rPr>
      </w:pPr>
      <w:r w:rsidRPr="00EF3A66">
        <w:br w:type="page"/>
      </w:r>
      <w:bookmarkEnd w:id="1"/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77777777" w:rsidR="00E64A02" w:rsidRPr="00E64A02" w:rsidRDefault="00E64A02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Preparation</w:t>
      </w:r>
    </w:p>
    <w:p w14:paraId="08530831" w14:textId="77777777" w:rsidR="00DE7829" w:rsidRPr="00DE7829" w:rsidRDefault="00DE7829" w:rsidP="00DE7829">
      <w:pPr>
        <w:pStyle w:val="10"/>
        <w:ind w:leftChars="75" w:left="565" w:right="220"/>
      </w:pPr>
      <w:r w:rsidRPr="00DE7829">
        <w:t>Open the program ‘Keil uVision5’ and create a new project.</w:t>
      </w:r>
      <w:bookmarkStart w:id="2" w:name="_Hlk145589266"/>
    </w:p>
    <w:p w14:paraId="41F2C583" w14:textId="3A2A6AE1" w:rsidR="00DE7829" w:rsidRPr="00DE7829" w:rsidRDefault="00DE7829" w:rsidP="00DE7829">
      <w:pPr>
        <w:pStyle w:val="10"/>
        <w:numPr>
          <w:ilvl w:val="0"/>
          <w:numId w:val="0"/>
        </w:numPr>
        <w:ind w:left="565" w:right="220"/>
      </w:pPr>
      <w:r w:rsidRPr="00DE7829">
        <w:t>“repos/EC/Tutorial/TU_GPIO_Digital_InOut_LED_Button/”</w:t>
      </w:r>
    </w:p>
    <w:p w14:paraId="366E0151" w14:textId="77777777" w:rsidR="00DE7829" w:rsidRPr="00DE7829" w:rsidRDefault="00DE7829" w:rsidP="00DE7829">
      <w:pPr>
        <w:pStyle w:val="10"/>
        <w:ind w:leftChars="75" w:left="565" w:right="220"/>
      </w:pPr>
      <w:r w:rsidRPr="00DE7829">
        <w:t xml:space="preserve">Name the project as ‘TU_GPIO_Digital_InOut_LED_Button’. </w:t>
      </w:r>
    </w:p>
    <w:p w14:paraId="70925611" w14:textId="77777777" w:rsidR="00DE7829" w:rsidRPr="00DE7829" w:rsidRDefault="00DE7829" w:rsidP="00DE7829">
      <w:pPr>
        <w:pStyle w:val="10"/>
        <w:ind w:leftChars="75" w:left="565" w:right="220"/>
      </w:pPr>
      <w:r w:rsidRPr="00DE7829">
        <w:t xml:space="preserve">Create a new item called ‘TU_GPIO_Digital_InOut_LED_Button.c’ </w:t>
      </w:r>
    </w:p>
    <w:p w14:paraId="28BCB436" w14:textId="0BA26892" w:rsidR="00DE7829" w:rsidRPr="00DE7829" w:rsidRDefault="00DE7829" w:rsidP="00DE7829">
      <w:pPr>
        <w:pStyle w:val="10"/>
        <w:ind w:leftChars="75" w:left="565" w:right="220"/>
      </w:pPr>
      <w:r w:rsidRPr="00DE7829">
        <w:t>Copy and paste from the source ‘</w:t>
      </w:r>
      <w:hyperlink r:id="rId11" w:history="1">
        <w:r w:rsidRPr="00DE7829">
          <w:rPr>
            <w:rStyle w:val="af1"/>
            <w:color w:val="auto"/>
            <w:u w:val="none"/>
          </w:rPr>
          <w:t>TU_GPIO_Digital_InOut_LED_Button_student.c</w:t>
        </w:r>
      </w:hyperlink>
      <w:r w:rsidRPr="00DE7829">
        <w:t xml:space="preserve">’. </w:t>
      </w:r>
    </w:p>
    <w:p w14:paraId="45A3E765" w14:textId="1B7E0A10" w:rsidR="00E64A02" w:rsidRDefault="00DE7829" w:rsidP="00F20496">
      <w:pPr>
        <w:pStyle w:val="10"/>
        <w:widowControl w:val="0"/>
        <w:wordWrap w:val="0"/>
        <w:autoSpaceDE w:val="0"/>
        <w:autoSpaceDN w:val="0"/>
        <w:spacing w:after="160" w:line="259" w:lineRule="auto"/>
        <w:ind w:left="565" w:right="220"/>
        <w:jc w:val="both"/>
      </w:pPr>
      <w:r w:rsidRPr="00DE7829">
        <w:t>Include provided ecRCC.h and ecRCC.c library files in your project.</w:t>
      </w:r>
      <w:bookmarkEnd w:id="2"/>
    </w:p>
    <w:p w14:paraId="4B114478" w14:textId="77777777" w:rsidR="00DE7829" w:rsidRDefault="00DE7829" w:rsidP="00DE7829">
      <w:pPr>
        <w:pStyle w:val="10"/>
        <w:widowControl w:val="0"/>
        <w:numPr>
          <w:ilvl w:val="0"/>
          <w:numId w:val="0"/>
        </w:numPr>
        <w:wordWrap w:val="0"/>
        <w:autoSpaceDE w:val="0"/>
        <w:autoSpaceDN w:val="0"/>
        <w:spacing w:after="160" w:line="259" w:lineRule="auto"/>
        <w:ind w:left="565" w:right="220"/>
        <w:jc w:val="both"/>
      </w:pPr>
    </w:p>
    <w:p w14:paraId="191C24F6" w14:textId="2D1D6638" w:rsidR="00E64A02" w:rsidRPr="00E64A02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Exercise</w:t>
      </w:r>
    </w:p>
    <w:p w14:paraId="78B858EC" w14:textId="77777777" w:rsidR="00DE7829" w:rsidRDefault="00E64A02" w:rsidP="00DE7829">
      <w:pPr>
        <w:widowControl w:val="0"/>
        <w:wordWrap w:val="0"/>
        <w:autoSpaceDE w:val="0"/>
        <w:autoSpaceDN w:val="0"/>
        <w:spacing w:after="160" w:line="259" w:lineRule="auto"/>
      </w:pPr>
      <w:r>
        <w:t>Fill in the empty spaces in the code. Then, c</w:t>
      </w:r>
      <w:r w:rsidRPr="006276B6">
        <w:t xml:space="preserve">ompile(F7) and flash(F8) the source code </w:t>
      </w:r>
    </w:p>
    <w:p w14:paraId="697AB3EC" w14:textId="3BB06250" w:rsidR="00E64A02" w:rsidRPr="006276B6" w:rsidRDefault="00E64A02" w:rsidP="00DE7829">
      <w:pPr>
        <w:widowControl w:val="0"/>
        <w:wordWrap w:val="0"/>
        <w:autoSpaceDE w:val="0"/>
        <w:autoSpaceDN w:val="0"/>
        <w:spacing w:after="160" w:line="259" w:lineRule="auto"/>
      </w:pPr>
      <w:r>
        <w:t>on</w:t>
      </w:r>
      <w:r w:rsidRPr="006276B6">
        <w:t xml:space="preserve"> the MCU board. </w:t>
      </w:r>
    </w:p>
    <w:p w14:paraId="1AAF9204" w14:textId="4D9E2C73" w:rsidR="00E64A02" w:rsidRPr="006276B6" w:rsidRDefault="00DE7829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EF3A66">
        <w:rPr>
          <w:noProof/>
          <w:color w:val="000000"/>
        </w:rPr>
        <w:drawing>
          <wp:inline distT="0" distB="0" distL="0" distR="0" wp14:anchorId="481C12D1" wp14:editId="513F15FE">
            <wp:extent cx="3936321" cy="5212124"/>
            <wp:effectExtent l="0" t="0" r="762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912" cy="52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168A4AB8" w:rsidR="00E64A02" w:rsidRDefault="00E64A02" w:rsidP="00E64A02">
      <w:pPr>
        <w:pStyle w:val="2"/>
      </w:pPr>
      <w:r w:rsidRPr="00E64A02">
        <w:lastRenderedPageBreak/>
        <w:t>Appendix</w:t>
      </w:r>
    </w:p>
    <w:bookmarkStart w:id="3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3"/>
    <w:p w14:paraId="4E2D468D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a4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a4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C96351">
      <w:headerReference w:type="default" r:id="rId17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1DCB0" w14:textId="77777777" w:rsidR="007351D8" w:rsidRDefault="007351D8" w:rsidP="00A206D8">
      <w:r>
        <w:separator/>
      </w:r>
    </w:p>
  </w:endnote>
  <w:endnote w:type="continuationSeparator" w:id="0">
    <w:p w14:paraId="791D9A98" w14:textId="77777777" w:rsidR="007351D8" w:rsidRDefault="007351D8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68A9E" w14:textId="77777777" w:rsidR="007351D8" w:rsidRDefault="007351D8" w:rsidP="00A206D8">
      <w:r>
        <w:separator/>
      </w:r>
    </w:p>
  </w:footnote>
  <w:footnote w:type="continuationSeparator" w:id="0">
    <w:p w14:paraId="35DB5280" w14:textId="77777777" w:rsidR="007351D8" w:rsidRDefault="007351D8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5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1"/>
  </w:num>
  <w:num w:numId="7">
    <w:abstractNumId w:val="19"/>
  </w:num>
  <w:num w:numId="8">
    <w:abstractNumId w:val="19"/>
  </w:num>
  <w:num w:numId="9">
    <w:abstractNumId w:val="19"/>
  </w:num>
  <w:num w:numId="10">
    <w:abstractNumId w:val="5"/>
  </w:num>
  <w:num w:numId="11">
    <w:abstractNumId w:val="7"/>
  </w:num>
  <w:num w:numId="12">
    <w:abstractNumId w:val="19"/>
  </w:num>
  <w:num w:numId="13">
    <w:abstractNumId w:val="16"/>
  </w:num>
  <w:num w:numId="14">
    <w:abstractNumId w:val="8"/>
  </w:num>
  <w:num w:numId="15">
    <w:abstractNumId w:val="12"/>
  </w:num>
  <w:num w:numId="16">
    <w:abstractNumId w:val="19"/>
  </w:num>
  <w:num w:numId="17">
    <w:abstractNumId w:val="17"/>
  </w:num>
  <w:num w:numId="18">
    <w:abstractNumId w:val="1"/>
  </w:num>
  <w:num w:numId="19">
    <w:abstractNumId w:val="9"/>
  </w:num>
  <w:num w:numId="20">
    <w:abstractNumId w:val="13"/>
  </w:num>
  <w:num w:numId="21">
    <w:abstractNumId w:val="6"/>
  </w:num>
  <w:num w:numId="22">
    <w:abstractNumId w:val="10"/>
  </w:num>
  <w:num w:numId="23">
    <w:abstractNumId w:val="2"/>
  </w:num>
  <w:num w:numId="24">
    <w:abstractNumId w:val="4"/>
  </w:num>
  <w:num w:numId="25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wNagG3ThqW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871"/>
    <w:rsid w:val="005C6D99"/>
    <w:rsid w:val="005C76F9"/>
    <w:rsid w:val="005C7B31"/>
    <w:rsid w:val="005D0140"/>
    <w:rsid w:val="005D0E70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0BF4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351D8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kkimhgu/EC-student/tree/main/tutorial/tutorial-stud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53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9</cp:revision>
  <cp:lastPrinted>2021-04-01T11:17:00Z</cp:lastPrinted>
  <dcterms:created xsi:type="dcterms:W3CDTF">2023-09-14T03:25:00Z</dcterms:created>
  <dcterms:modified xsi:type="dcterms:W3CDTF">2023-09-15T07:24:00Z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