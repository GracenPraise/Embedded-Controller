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55D94" w14:textId="56E8D829" w:rsidR="009E58D5" w:rsidRDefault="006276B6" w:rsidP="00331CE4">
      <w:pPr>
        <w:pStyle w:val="ad"/>
      </w:pPr>
      <w:r w:rsidRPr="006276B6">
        <w:rPr>
          <w:rFonts w:eastAsiaTheme="minorEastAsia"/>
          <w:lang w:eastAsia="ko-KR"/>
        </w:rPr>
        <w:t>TUTORIAL</w:t>
      </w:r>
      <w:r w:rsidR="00A206D8" w:rsidRPr="006276B6">
        <w:t xml:space="preserve">: </w:t>
      </w:r>
      <w:r w:rsidR="00331CE4" w:rsidRPr="006276B6">
        <w:t>Digital Out</w:t>
      </w:r>
      <w:r w:rsidR="009E58D5" w:rsidRPr="006276B6">
        <w:t xml:space="preserve"> </w:t>
      </w:r>
    </w:p>
    <w:p w14:paraId="56595507" w14:textId="7B443C3E" w:rsidR="003F3C65" w:rsidRPr="003F3C65" w:rsidRDefault="003F3C65" w:rsidP="003F3C65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N</w:t>
      </w:r>
      <w:r>
        <w:rPr>
          <w:rFonts w:eastAsiaTheme="minorEastAsia"/>
          <w:lang w:eastAsia="ko-KR"/>
        </w:rPr>
        <w:t xml:space="preserve">ame:  </w:t>
      </w:r>
      <w:proofErr w:type="spellStart"/>
      <w:r w:rsidR="004F1029">
        <w:rPr>
          <w:rFonts w:eastAsiaTheme="minorEastAsia" w:hint="eastAsia"/>
          <w:lang w:eastAsia="ko-KR"/>
        </w:rPr>
        <w:t>김은찬</w:t>
      </w:r>
      <w:proofErr w:type="spellEnd"/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  <w:t>ID:</w:t>
      </w:r>
      <w:r w:rsidR="004F1029">
        <w:rPr>
          <w:rFonts w:eastAsiaTheme="minorEastAsia"/>
          <w:lang w:eastAsia="ko-KR"/>
        </w:rPr>
        <w:t xml:space="preserve"> 21801017</w:t>
      </w:r>
    </w:p>
    <w:p w14:paraId="10E331DC" w14:textId="77777777" w:rsidR="00A206D8" w:rsidRPr="006276B6" w:rsidRDefault="00A206D8" w:rsidP="00A206D8">
      <w:pPr>
        <w:pStyle w:val="11"/>
      </w:pPr>
      <w:r w:rsidRPr="006276B6">
        <w:t>I. Introduction</w:t>
      </w:r>
    </w:p>
    <w:p w14:paraId="06FDC12C" w14:textId="32FCC40D" w:rsidR="00331CE4" w:rsidRPr="006276B6" w:rsidRDefault="006276B6" w:rsidP="000C1976">
      <w:pPr>
        <w:jc w:val="both"/>
        <w:rPr>
          <w:rFonts w:eastAsiaTheme="minorEastAsia"/>
          <w:lang w:eastAsia="ko-KR"/>
        </w:rPr>
      </w:pPr>
      <w:r w:rsidRPr="006276B6">
        <w:rPr>
          <w:rFonts w:eastAsiaTheme="minorEastAsia"/>
          <w:lang w:eastAsia="ko-KR"/>
        </w:rPr>
        <w:t>In this lab, we will learn how to control the digital Output of GPIOs of the MCU board to turn on/off an LED.</w:t>
      </w:r>
    </w:p>
    <w:p w14:paraId="2B5D5AA6" w14:textId="5A34B47B" w:rsidR="006276B6" w:rsidRPr="006276B6" w:rsidRDefault="006276B6" w:rsidP="006276B6">
      <w:pPr>
        <w:jc w:val="both"/>
        <w:rPr>
          <w:rFonts w:eastAsiaTheme="minorEastAsia"/>
          <w:lang w:eastAsia="ko-KR"/>
        </w:rPr>
      </w:pPr>
      <w:r w:rsidRPr="006276B6">
        <w:rPr>
          <w:rFonts w:eastAsiaTheme="minorEastAsia"/>
          <w:lang w:eastAsia="ko-KR"/>
        </w:rPr>
        <w:t>The objectives of this lab are to learn how to</w:t>
      </w:r>
    </w:p>
    <w:p w14:paraId="376B5E0F" w14:textId="77777777" w:rsidR="006276B6" w:rsidRPr="006276B6" w:rsidRDefault="006276B6" w:rsidP="006276B6">
      <w:pPr>
        <w:pStyle w:val="1"/>
        <w:ind w:left="880" w:hanging="440"/>
        <w:rPr>
          <w:lang w:eastAsia="ko-KR"/>
        </w:rPr>
      </w:pPr>
      <w:r w:rsidRPr="006276B6">
        <w:rPr>
          <w:lang w:eastAsia="ko-KR"/>
        </w:rPr>
        <w:t xml:space="preserve">Read and configure registers of digital GPIO of MCU </w:t>
      </w:r>
    </w:p>
    <w:p w14:paraId="2D04316E" w14:textId="77777777" w:rsidR="006276B6" w:rsidRPr="006276B6" w:rsidRDefault="006276B6" w:rsidP="006276B6">
      <w:pPr>
        <w:pStyle w:val="1"/>
        <w:ind w:left="880" w:hanging="440"/>
        <w:rPr>
          <w:lang w:eastAsia="ko-KR"/>
        </w:rPr>
      </w:pPr>
      <w:r w:rsidRPr="006276B6">
        <w:rPr>
          <w:lang w:eastAsia="ko-KR"/>
        </w:rPr>
        <w:t>Program firmware to control digital input/output pins</w:t>
      </w:r>
    </w:p>
    <w:p w14:paraId="1B419A8B" w14:textId="219A3167" w:rsidR="00331CE4" w:rsidRPr="006276B6" w:rsidRDefault="00331CE4" w:rsidP="00331CE4">
      <w:pPr>
        <w:pStyle w:val="3"/>
      </w:pPr>
      <w:r w:rsidRPr="006276B6">
        <w:t>Hardware</w:t>
      </w:r>
    </w:p>
    <w:p w14:paraId="00536DE0" w14:textId="04901ED9" w:rsidR="00331CE4" w:rsidRPr="006276B6" w:rsidRDefault="00331CE4" w:rsidP="000C1976">
      <w:pPr>
        <w:jc w:val="both"/>
        <w:rPr>
          <w:rFonts w:eastAsiaTheme="minorEastAsia"/>
          <w:lang w:eastAsia="ko-KR"/>
        </w:rPr>
      </w:pPr>
      <w:r w:rsidRPr="006276B6">
        <w:rPr>
          <w:rFonts w:eastAsiaTheme="minorEastAsia"/>
          <w:lang w:eastAsia="ko-KR"/>
        </w:rPr>
        <w:t>NUCLEO -F411RE</w:t>
      </w:r>
      <w:r w:rsidR="00B52771">
        <w:rPr>
          <w:rFonts w:eastAsiaTheme="minorEastAsia"/>
          <w:lang w:eastAsia="ko-KR"/>
        </w:rPr>
        <w:t xml:space="preserve"> </w:t>
      </w:r>
    </w:p>
    <w:p w14:paraId="0C97FC6C" w14:textId="0543B8DC" w:rsidR="00331CE4" w:rsidRPr="006276B6" w:rsidRDefault="00331CE4" w:rsidP="00331CE4">
      <w:pPr>
        <w:pStyle w:val="3"/>
      </w:pPr>
      <w:r w:rsidRPr="006276B6">
        <w:t>Software</w:t>
      </w:r>
    </w:p>
    <w:p w14:paraId="1217734B" w14:textId="29F06D12" w:rsidR="00331CE4" w:rsidRDefault="00331CE4" w:rsidP="00331CE4">
      <w:pPr>
        <w:rPr>
          <w:rFonts w:eastAsiaTheme="minorEastAsia"/>
          <w:lang w:eastAsia="ko-KR"/>
        </w:rPr>
      </w:pPr>
      <w:r w:rsidRPr="006276B6">
        <w:rPr>
          <w:rFonts w:eastAsiaTheme="minorEastAsia"/>
          <w:lang w:eastAsia="ko-KR"/>
        </w:rPr>
        <w:t>Keil uVision IDE</w:t>
      </w:r>
      <w:r w:rsidR="00DB4C0E" w:rsidRPr="006276B6">
        <w:rPr>
          <w:rFonts w:eastAsiaTheme="minorEastAsia"/>
          <w:lang w:eastAsia="ko-KR"/>
        </w:rPr>
        <w:t xml:space="preserve">, </w:t>
      </w:r>
      <w:r w:rsidRPr="006276B6">
        <w:rPr>
          <w:rFonts w:eastAsiaTheme="minorEastAsia"/>
          <w:lang w:eastAsia="ko-KR"/>
        </w:rPr>
        <w:t>CMSIS, EC_HAL</w:t>
      </w:r>
    </w:p>
    <w:p w14:paraId="6FCCFBF6" w14:textId="77777777" w:rsidR="00B52771" w:rsidRPr="006276B6" w:rsidRDefault="00B52771" w:rsidP="00B52771">
      <w:pPr>
        <w:pStyle w:val="3"/>
      </w:pPr>
      <w:r>
        <w:t>Documentation</w:t>
      </w:r>
    </w:p>
    <w:p w14:paraId="25EB01DB" w14:textId="14D78095" w:rsidR="00B52771" w:rsidRDefault="001C1608" w:rsidP="00B52771">
      <w:pPr>
        <w:rPr>
          <w:rFonts w:eastAsiaTheme="minorEastAsia"/>
          <w:lang w:eastAsia="ko-KR"/>
        </w:rPr>
      </w:pPr>
      <w:hyperlink r:id="rId8" w:anchor="manual-documentation" w:history="1">
        <w:r w:rsidR="00B52771" w:rsidRPr="00DE7829">
          <w:rPr>
            <w:rStyle w:val="af1"/>
            <w:rFonts w:eastAsiaTheme="minorEastAsia"/>
            <w:lang w:eastAsia="ko-KR"/>
          </w:rPr>
          <w:t>STM32 Reference Manual</w:t>
        </w:r>
      </w:hyperlink>
    </w:p>
    <w:p w14:paraId="518C313B" w14:textId="17021EAB" w:rsidR="00A206D8" w:rsidRPr="006276B6" w:rsidRDefault="00A206D8" w:rsidP="00DB4C0E">
      <w:pPr>
        <w:pStyle w:val="11"/>
      </w:pPr>
      <w:r w:rsidRPr="006276B6">
        <w:t xml:space="preserve">II. </w:t>
      </w:r>
      <w:r w:rsidR="006276B6" w:rsidRPr="006276B6">
        <w:t>Basics of GPIO Out</w:t>
      </w:r>
    </w:p>
    <w:p w14:paraId="1A88A424" w14:textId="0713DC13" w:rsidR="007D383A" w:rsidRPr="006276B6" w:rsidRDefault="006276B6" w:rsidP="007D383A">
      <w:pPr>
        <w:pStyle w:val="2"/>
      </w:pPr>
      <w:r w:rsidRPr="006276B6">
        <w:t>A</w:t>
      </w:r>
      <w:r w:rsidR="007D383A" w:rsidRPr="006276B6">
        <w:t xml:space="preserve">. </w:t>
      </w:r>
      <w:r w:rsidRPr="006276B6">
        <w:t>Bit Operation</w:t>
      </w:r>
    </w:p>
    <w:p w14:paraId="2E3E744E" w14:textId="70E135EE" w:rsidR="006276B6" w:rsidRPr="006276B6" w:rsidRDefault="006276B6" w:rsidP="006276B6">
      <w:r w:rsidRPr="006276B6">
        <w:t xml:space="preserve"> Fill in the blanks. You should write the answer in both hexa-decimal and binary number. </w:t>
      </w:r>
    </w:p>
    <w:tbl>
      <w:tblPr>
        <w:tblStyle w:val="3-3"/>
        <w:tblW w:w="0" w:type="auto"/>
        <w:tblLook w:val="04A0" w:firstRow="1" w:lastRow="0" w:firstColumn="1" w:lastColumn="0" w:noHBand="0" w:noVBand="1"/>
      </w:tblPr>
      <w:tblGrid>
        <w:gridCol w:w="327"/>
        <w:gridCol w:w="2069"/>
        <w:gridCol w:w="2022"/>
        <w:gridCol w:w="4368"/>
      </w:tblGrid>
      <w:tr w:rsidR="006276B6" w:rsidRPr="006276B6" w14:paraId="59AB9CAE" w14:textId="77777777" w:rsidTr="003F3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7" w:type="dxa"/>
          </w:tcPr>
          <w:p w14:paraId="2D00B2E6" w14:textId="77777777" w:rsidR="006276B6" w:rsidRPr="006276B6" w:rsidRDefault="006276B6" w:rsidP="00B80DE4">
            <w:pPr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2069" w:type="dxa"/>
          </w:tcPr>
          <w:p w14:paraId="0EDBDDE0" w14:textId="77777777" w:rsidR="006276B6" w:rsidRPr="006276B6" w:rsidRDefault="006276B6" w:rsidP="00B80D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6276B6">
              <w:rPr>
                <w:b w:val="0"/>
                <w:bCs w:val="0"/>
                <w:szCs w:val="24"/>
              </w:rPr>
              <w:t>Bit operation</w:t>
            </w:r>
          </w:p>
        </w:tc>
        <w:tc>
          <w:tcPr>
            <w:tcW w:w="2022" w:type="dxa"/>
          </w:tcPr>
          <w:p w14:paraId="23DB9652" w14:textId="77777777" w:rsidR="006276B6" w:rsidRPr="006276B6" w:rsidRDefault="006276B6" w:rsidP="00B80D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6276B6">
              <w:rPr>
                <w:b w:val="0"/>
                <w:bCs w:val="0"/>
                <w:szCs w:val="24"/>
              </w:rPr>
              <w:t>Description</w:t>
            </w:r>
          </w:p>
        </w:tc>
        <w:tc>
          <w:tcPr>
            <w:tcW w:w="4368" w:type="dxa"/>
          </w:tcPr>
          <w:p w14:paraId="3A228741" w14:textId="77777777" w:rsidR="006276B6" w:rsidRPr="006276B6" w:rsidRDefault="006276B6" w:rsidP="00B80D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6276B6">
              <w:rPr>
                <w:b w:val="0"/>
                <w:bCs w:val="0"/>
                <w:szCs w:val="24"/>
              </w:rPr>
              <w:t>Answer</w:t>
            </w:r>
          </w:p>
        </w:tc>
      </w:tr>
      <w:tr w:rsidR="006276B6" w:rsidRPr="006276B6" w14:paraId="04A46A9A" w14:textId="77777777" w:rsidTr="003F3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dxa"/>
          </w:tcPr>
          <w:p w14:paraId="27A6B7C6" w14:textId="77777777" w:rsidR="006276B6" w:rsidRPr="006276B6" w:rsidRDefault="006276B6" w:rsidP="00B80DE4">
            <w:pPr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2069" w:type="dxa"/>
          </w:tcPr>
          <w:p w14:paraId="41E4E45F" w14:textId="77777777" w:rsidR="006276B6" w:rsidRPr="003F3C65" w:rsidRDefault="006276B6" w:rsidP="00B80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3F3C65">
              <w:rPr>
                <w:bCs/>
                <w:sz w:val="20"/>
              </w:rPr>
              <w:t>0xA &amp; 0x2</w:t>
            </w:r>
          </w:p>
        </w:tc>
        <w:tc>
          <w:tcPr>
            <w:tcW w:w="2022" w:type="dxa"/>
          </w:tcPr>
          <w:p w14:paraId="0519E842" w14:textId="77777777" w:rsidR="006276B6" w:rsidRPr="003F3C65" w:rsidRDefault="006276B6" w:rsidP="00B80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3F3C65">
              <w:rPr>
                <w:bCs/>
                <w:sz w:val="20"/>
              </w:rPr>
              <w:t>AND</w:t>
            </w:r>
          </w:p>
        </w:tc>
        <w:tc>
          <w:tcPr>
            <w:tcW w:w="4368" w:type="dxa"/>
          </w:tcPr>
          <w:p w14:paraId="4DEFD3FD" w14:textId="5DE23031" w:rsidR="006276B6" w:rsidRPr="000A336D" w:rsidRDefault="00382460" w:rsidP="00B80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bCs/>
                <w:sz w:val="20"/>
                <w:lang w:eastAsia="ko-KR"/>
              </w:rPr>
            </w:pPr>
            <w:r>
              <w:rPr>
                <w:rFonts w:eastAsiaTheme="minorEastAsia"/>
                <w:bCs/>
                <w:sz w:val="20"/>
                <w:lang w:eastAsia="ko-KR"/>
              </w:rPr>
              <w:t>b</w:t>
            </w:r>
            <w:r w:rsidR="000A336D">
              <w:rPr>
                <w:rFonts w:eastAsiaTheme="minorEastAsia"/>
                <w:bCs/>
                <w:sz w:val="20"/>
                <w:lang w:eastAsia="ko-KR"/>
              </w:rPr>
              <w:t xml:space="preserve">1010 &amp; </w:t>
            </w:r>
            <w:r>
              <w:rPr>
                <w:rFonts w:eastAsiaTheme="minorEastAsia"/>
                <w:bCs/>
                <w:sz w:val="20"/>
                <w:lang w:eastAsia="ko-KR"/>
              </w:rPr>
              <w:t>b</w:t>
            </w:r>
            <w:r w:rsidR="000A336D">
              <w:rPr>
                <w:rFonts w:eastAsiaTheme="minorEastAsia"/>
                <w:bCs/>
                <w:sz w:val="20"/>
                <w:lang w:eastAsia="ko-KR"/>
              </w:rPr>
              <w:t xml:space="preserve">0010 = </w:t>
            </w:r>
            <w:r>
              <w:rPr>
                <w:rFonts w:eastAsiaTheme="minorEastAsia"/>
                <w:bCs/>
                <w:sz w:val="20"/>
                <w:lang w:eastAsia="ko-KR"/>
              </w:rPr>
              <w:t>b</w:t>
            </w:r>
            <w:r w:rsidR="000A336D">
              <w:rPr>
                <w:rFonts w:eastAsiaTheme="minorEastAsia"/>
                <w:bCs/>
                <w:sz w:val="20"/>
                <w:lang w:eastAsia="ko-KR"/>
              </w:rPr>
              <w:t>0010</w:t>
            </w:r>
            <w:r w:rsidR="000A336D">
              <w:rPr>
                <w:rFonts w:eastAsiaTheme="minorEastAsia"/>
                <w:bCs/>
                <w:sz w:val="20"/>
                <w:lang w:eastAsia="ko-KR"/>
              </w:rPr>
              <w:t xml:space="preserve"> = </w:t>
            </w:r>
            <w:r w:rsidR="002143B5">
              <w:rPr>
                <w:rFonts w:eastAsiaTheme="minorEastAsia"/>
                <w:bCs/>
                <w:sz w:val="20"/>
                <w:lang w:eastAsia="ko-KR"/>
              </w:rPr>
              <w:t>0x</w:t>
            </w:r>
            <w:r w:rsidR="000A336D">
              <w:rPr>
                <w:rFonts w:eastAsiaTheme="minorEastAsia"/>
                <w:bCs/>
                <w:sz w:val="20"/>
                <w:lang w:eastAsia="ko-KR"/>
              </w:rPr>
              <w:t>2</w:t>
            </w:r>
          </w:p>
        </w:tc>
      </w:tr>
      <w:tr w:rsidR="006276B6" w:rsidRPr="006276B6" w14:paraId="25AB42F2" w14:textId="77777777" w:rsidTr="003F3C65">
        <w:trPr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dxa"/>
          </w:tcPr>
          <w:p w14:paraId="329A59AE" w14:textId="77777777" w:rsidR="006276B6" w:rsidRPr="006276B6" w:rsidRDefault="006276B6" w:rsidP="00B80DE4">
            <w:pPr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2069" w:type="dxa"/>
          </w:tcPr>
          <w:p w14:paraId="666F49D7" w14:textId="77777777" w:rsidR="006276B6" w:rsidRPr="003F3C65" w:rsidRDefault="006276B6" w:rsidP="00B80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 w:rsidRPr="003F3C65">
              <w:rPr>
                <w:bCs/>
                <w:sz w:val="20"/>
              </w:rPr>
              <w:t>0x3 | 0xC</w:t>
            </w:r>
          </w:p>
        </w:tc>
        <w:tc>
          <w:tcPr>
            <w:tcW w:w="2022" w:type="dxa"/>
          </w:tcPr>
          <w:p w14:paraId="5670B0F2" w14:textId="77777777" w:rsidR="006276B6" w:rsidRPr="003F3C65" w:rsidRDefault="006276B6" w:rsidP="00B80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 w:rsidRPr="003F3C65">
              <w:rPr>
                <w:bCs/>
                <w:sz w:val="20"/>
              </w:rPr>
              <w:t>OR</w:t>
            </w:r>
          </w:p>
        </w:tc>
        <w:tc>
          <w:tcPr>
            <w:tcW w:w="4368" w:type="dxa"/>
          </w:tcPr>
          <w:p w14:paraId="3C4106B6" w14:textId="64B2A65E" w:rsidR="006276B6" w:rsidRPr="000A336D" w:rsidRDefault="002143B5" w:rsidP="00B80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bCs/>
                <w:sz w:val="20"/>
                <w:lang w:eastAsia="ko-KR"/>
              </w:rPr>
            </w:pPr>
            <w:r>
              <w:rPr>
                <w:rFonts w:eastAsiaTheme="minorEastAsia"/>
                <w:bCs/>
                <w:sz w:val="20"/>
                <w:lang w:eastAsia="ko-KR"/>
              </w:rPr>
              <w:t>b</w:t>
            </w:r>
            <w:r w:rsidR="000A336D">
              <w:rPr>
                <w:rFonts w:eastAsiaTheme="minorEastAsia"/>
                <w:bCs/>
                <w:sz w:val="20"/>
                <w:lang w:eastAsia="ko-KR"/>
              </w:rPr>
              <w:t xml:space="preserve">x0011 | </w:t>
            </w:r>
            <w:r>
              <w:rPr>
                <w:rFonts w:eastAsiaTheme="minorEastAsia"/>
                <w:bCs/>
                <w:sz w:val="20"/>
                <w:lang w:eastAsia="ko-KR"/>
              </w:rPr>
              <w:t>b</w:t>
            </w:r>
            <w:r w:rsidR="000A336D">
              <w:rPr>
                <w:rFonts w:eastAsiaTheme="minorEastAsia"/>
                <w:bCs/>
                <w:sz w:val="20"/>
                <w:lang w:eastAsia="ko-KR"/>
              </w:rPr>
              <w:t xml:space="preserve">x1100 = </w:t>
            </w:r>
            <w:r>
              <w:rPr>
                <w:rFonts w:eastAsiaTheme="minorEastAsia"/>
                <w:bCs/>
                <w:sz w:val="20"/>
                <w:lang w:eastAsia="ko-KR"/>
              </w:rPr>
              <w:t>b</w:t>
            </w:r>
            <w:r w:rsidR="00382460">
              <w:rPr>
                <w:rFonts w:eastAsiaTheme="minorEastAsia"/>
                <w:bCs/>
                <w:sz w:val="20"/>
                <w:lang w:eastAsia="ko-KR"/>
              </w:rPr>
              <w:t>x1111 = 0xF</w:t>
            </w:r>
          </w:p>
        </w:tc>
      </w:tr>
      <w:tr w:rsidR="006276B6" w:rsidRPr="006276B6" w14:paraId="2900B894" w14:textId="77777777" w:rsidTr="003F3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dxa"/>
          </w:tcPr>
          <w:p w14:paraId="3633F4B0" w14:textId="77777777" w:rsidR="006276B6" w:rsidRPr="006276B6" w:rsidRDefault="006276B6" w:rsidP="00B80DE4">
            <w:pPr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2069" w:type="dxa"/>
          </w:tcPr>
          <w:p w14:paraId="023ED550" w14:textId="77777777" w:rsidR="006276B6" w:rsidRPr="003F3C65" w:rsidRDefault="006276B6" w:rsidP="00B80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3F3C65">
              <w:rPr>
                <w:bCs/>
                <w:sz w:val="20"/>
              </w:rPr>
              <w:t>~0x7</w:t>
            </w:r>
          </w:p>
        </w:tc>
        <w:tc>
          <w:tcPr>
            <w:tcW w:w="2022" w:type="dxa"/>
          </w:tcPr>
          <w:p w14:paraId="3F8A1B94" w14:textId="77777777" w:rsidR="006276B6" w:rsidRPr="003F3C65" w:rsidRDefault="006276B6" w:rsidP="00B80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3F3C65">
              <w:rPr>
                <w:bCs/>
                <w:sz w:val="20"/>
              </w:rPr>
              <w:t>NOT</w:t>
            </w:r>
          </w:p>
        </w:tc>
        <w:tc>
          <w:tcPr>
            <w:tcW w:w="4368" w:type="dxa"/>
          </w:tcPr>
          <w:p w14:paraId="3050DB7B" w14:textId="45BEF38B" w:rsidR="006276B6" w:rsidRPr="00382460" w:rsidRDefault="00382460" w:rsidP="00B80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bCs/>
                <w:sz w:val="20"/>
                <w:lang w:eastAsia="ko-KR"/>
              </w:rPr>
            </w:pPr>
            <w:r>
              <w:rPr>
                <w:rFonts w:eastAsiaTheme="minorEastAsia"/>
                <w:bCs/>
                <w:sz w:val="20"/>
                <w:lang w:eastAsia="ko-KR"/>
              </w:rPr>
              <w:t>~</w:t>
            </w:r>
            <w:r w:rsidR="002143B5">
              <w:rPr>
                <w:rFonts w:eastAsiaTheme="minorEastAsia"/>
                <w:bCs/>
                <w:sz w:val="20"/>
                <w:lang w:eastAsia="ko-KR"/>
              </w:rPr>
              <w:t>b</w:t>
            </w:r>
            <w:r>
              <w:rPr>
                <w:rFonts w:eastAsiaTheme="minorEastAsia"/>
                <w:bCs/>
                <w:sz w:val="20"/>
                <w:lang w:eastAsia="ko-KR"/>
              </w:rPr>
              <w:t xml:space="preserve">0111 = </w:t>
            </w:r>
            <w:r w:rsidR="002143B5">
              <w:rPr>
                <w:rFonts w:eastAsiaTheme="minorEastAsia"/>
                <w:bCs/>
                <w:sz w:val="20"/>
                <w:lang w:eastAsia="ko-KR"/>
              </w:rPr>
              <w:t>b</w:t>
            </w:r>
            <w:r>
              <w:rPr>
                <w:rFonts w:eastAsiaTheme="minorEastAsia"/>
                <w:bCs/>
                <w:sz w:val="20"/>
                <w:lang w:eastAsia="ko-KR"/>
              </w:rPr>
              <w:t xml:space="preserve">1000 = 0x8 </w:t>
            </w:r>
          </w:p>
        </w:tc>
      </w:tr>
      <w:tr w:rsidR="006276B6" w:rsidRPr="006276B6" w14:paraId="2783F3B3" w14:textId="77777777" w:rsidTr="003F3C65">
        <w:trPr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dxa"/>
          </w:tcPr>
          <w:p w14:paraId="1BB5D6C4" w14:textId="77777777" w:rsidR="006276B6" w:rsidRPr="006276B6" w:rsidRDefault="006276B6" w:rsidP="00B80DE4">
            <w:pPr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2069" w:type="dxa"/>
          </w:tcPr>
          <w:p w14:paraId="29FCDE3E" w14:textId="77777777" w:rsidR="006276B6" w:rsidRPr="003F3C65" w:rsidRDefault="006276B6" w:rsidP="00B80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 w:rsidRPr="003F3C65">
              <w:rPr>
                <w:bCs/>
                <w:sz w:val="20"/>
              </w:rPr>
              <w:t>0xF ^ 0x5</w:t>
            </w:r>
          </w:p>
        </w:tc>
        <w:tc>
          <w:tcPr>
            <w:tcW w:w="2022" w:type="dxa"/>
          </w:tcPr>
          <w:p w14:paraId="64E6BD79" w14:textId="77777777" w:rsidR="006276B6" w:rsidRPr="003F3C65" w:rsidRDefault="006276B6" w:rsidP="00B80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 w:rsidRPr="003F3C65">
              <w:rPr>
                <w:bCs/>
                <w:sz w:val="20"/>
              </w:rPr>
              <w:t>XOR(Toggle)</w:t>
            </w:r>
          </w:p>
        </w:tc>
        <w:tc>
          <w:tcPr>
            <w:tcW w:w="4368" w:type="dxa"/>
          </w:tcPr>
          <w:p w14:paraId="02FFB9B5" w14:textId="6D05A3B7" w:rsidR="006276B6" w:rsidRPr="00382460" w:rsidRDefault="002143B5" w:rsidP="00B80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bCs/>
                <w:sz w:val="20"/>
                <w:lang w:eastAsia="ko-KR"/>
              </w:rPr>
            </w:pPr>
            <w:r>
              <w:rPr>
                <w:rFonts w:eastAsiaTheme="minorEastAsia"/>
                <w:bCs/>
                <w:sz w:val="20"/>
                <w:lang w:eastAsia="ko-KR"/>
              </w:rPr>
              <w:t>b</w:t>
            </w:r>
            <w:r w:rsidR="00382460">
              <w:rPr>
                <w:rFonts w:eastAsiaTheme="minorEastAsia"/>
                <w:bCs/>
                <w:sz w:val="20"/>
                <w:lang w:eastAsia="ko-KR"/>
              </w:rPr>
              <w:t xml:space="preserve">1111 ^ </w:t>
            </w:r>
            <w:r>
              <w:rPr>
                <w:rFonts w:eastAsiaTheme="minorEastAsia"/>
                <w:bCs/>
                <w:sz w:val="20"/>
                <w:lang w:eastAsia="ko-KR"/>
              </w:rPr>
              <w:t>b</w:t>
            </w:r>
            <w:r w:rsidR="00382460">
              <w:rPr>
                <w:rFonts w:eastAsiaTheme="minorEastAsia"/>
                <w:bCs/>
                <w:sz w:val="20"/>
                <w:lang w:eastAsia="ko-KR"/>
              </w:rPr>
              <w:t xml:space="preserve">0101 = </w:t>
            </w:r>
            <w:r>
              <w:rPr>
                <w:rFonts w:eastAsiaTheme="minorEastAsia"/>
                <w:bCs/>
                <w:sz w:val="20"/>
                <w:lang w:eastAsia="ko-KR"/>
              </w:rPr>
              <w:t>b</w:t>
            </w:r>
            <w:r w:rsidR="00382460">
              <w:rPr>
                <w:rFonts w:eastAsiaTheme="minorEastAsia"/>
                <w:bCs/>
                <w:sz w:val="20"/>
                <w:lang w:eastAsia="ko-KR"/>
              </w:rPr>
              <w:t>1010 = 0xA</w:t>
            </w:r>
          </w:p>
        </w:tc>
      </w:tr>
      <w:tr w:rsidR="006276B6" w:rsidRPr="006276B6" w14:paraId="72CD7982" w14:textId="77777777" w:rsidTr="003F3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dxa"/>
          </w:tcPr>
          <w:p w14:paraId="0C28F48C" w14:textId="77777777" w:rsidR="006276B6" w:rsidRPr="006276B6" w:rsidRDefault="006276B6" w:rsidP="00B80DE4">
            <w:pPr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2069" w:type="dxa"/>
          </w:tcPr>
          <w:p w14:paraId="1A3A5329" w14:textId="77777777" w:rsidR="006276B6" w:rsidRPr="003F3C65" w:rsidRDefault="006276B6" w:rsidP="00B80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3F3C65">
              <w:rPr>
                <w:bCs/>
                <w:sz w:val="20"/>
              </w:rPr>
              <w:t>0x1 &lt;&lt; 3</w:t>
            </w:r>
          </w:p>
        </w:tc>
        <w:tc>
          <w:tcPr>
            <w:tcW w:w="2022" w:type="dxa"/>
          </w:tcPr>
          <w:p w14:paraId="4A951D7E" w14:textId="77777777" w:rsidR="006276B6" w:rsidRPr="003F3C65" w:rsidRDefault="006276B6" w:rsidP="00B80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3F3C65">
              <w:rPr>
                <w:bCs/>
                <w:sz w:val="20"/>
              </w:rPr>
              <w:t>Shift left</w:t>
            </w:r>
          </w:p>
        </w:tc>
        <w:tc>
          <w:tcPr>
            <w:tcW w:w="4368" w:type="dxa"/>
          </w:tcPr>
          <w:p w14:paraId="55993D32" w14:textId="07771811" w:rsidR="006276B6" w:rsidRPr="00382460" w:rsidRDefault="002143B5" w:rsidP="00B80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bCs/>
                <w:sz w:val="20"/>
                <w:lang w:eastAsia="ko-KR"/>
              </w:rPr>
            </w:pPr>
            <w:r>
              <w:rPr>
                <w:rFonts w:eastAsiaTheme="minorEastAsia"/>
                <w:bCs/>
                <w:sz w:val="20"/>
                <w:lang w:eastAsia="ko-KR"/>
              </w:rPr>
              <w:t>b</w:t>
            </w:r>
            <w:r w:rsidR="00382460">
              <w:rPr>
                <w:rFonts w:eastAsiaTheme="minorEastAsia"/>
                <w:bCs/>
                <w:sz w:val="20"/>
                <w:lang w:eastAsia="ko-KR"/>
              </w:rPr>
              <w:t xml:space="preserve">0001 &lt;&lt; 3 = </w:t>
            </w:r>
            <w:r>
              <w:rPr>
                <w:rFonts w:eastAsiaTheme="minorEastAsia"/>
                <w:bCs/>
                <w:sz w:val="20"/>
                <w:lang w:eastAsia="ko-KR"/>
              </w:rPr>
              <w:t>b</w:t>
            </w:r>
            <w:r w:rsidR="00382460">
              <w:rPr>
                <w:rFonts w:eastAsiaTheme="minorEastAsia"/>
                <w:bCs/>
                <w:sz w:val="20"/>
                <w:lang w:eastAsia="ko-KR"/>
              </w:rPr>
              <w:t>1</w:t>
            </w:r>
            <w:r w:rsidR="00382460">
              <w:rPr>
                <w:rFonts w:eastAsiaTheme="minorEastAsia"/>
                <w:bCs/>
                <w:sz w:val="20"/>
                <w:lang w:eastAsia="ko-KR"/>
              </w:rPr>
              <w:t>00</w:t>
            </w:r>
            <w:r w:rsidR="00382460">
              <w:rPr>
                <w:rFonts w:eastAsiaTheme="minorEastAsia"/>
                <w:bCs/>
                <w:sz w:val="20"/>
                <w:lang w:eastAsia="ko-KR"/>
              </w:rPr>
              <w:t>0 = 0x8</w:t>
            </w:r>
          </w:p>
        </w:tc>
      </w:tr>
      <w:tr w:rsidR="006276B6" w:rsidRPr="006276B6" w14:paraId="3EAD9CB1" w14:textId="77777777" w:rsidTr="003F3C65">
        <w:trPr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dxa"/>
          </w:tcPr>
          <w:p w14:paraId="4FBB61F8" w14:textId="77777777" w:rsidR="006276B6" w:rsidRPr="006276B6" w:rsidRDefault="006276B6" w:rsidP="00B80DE4">
            <w:pPr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2069" w:type="dxa"/>
          </w:tcPr>
          <w:p w14:paraId="62AA36BE" w14:textId="77777777" w:rsidR="006276B6" w:rsidRPr="003F3C65" w:rsidRDefault="006276B6" w:rsidP="00B80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 w:rsidRPr="003F3C65">
              <w:rPr>
                <w:bCs/>
                <w:sz w:val="20"/>
              </w:rPr>
              <w:t>0xC &gt;&gt; 2</w:t>
            </w:r>
          </w:p>
        </w:tc>
        <w:tc>
          <w:tcPr>
            <w:tcW w:w="2022" w:type="dxa"/>
          </w:tcPr>
          <w:p w14:paraId="3702F416" w14:textId="77777777" w:rsidR="006276B6" w:rsidRPr="003F3C65" w:rsidRDefault="006276B6" w:rsidP="00B80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 w:rsidRPr="003F3C65">
              <w:rPr>
                <w:bCs/>
                <w:sz w:val="20"/>
              </w:rPr>
              <w:t>Shift right</w:t>
            </w:r>
          </w:p>
        </w:tc>
        <w:tc>
          <w:tcPr>
            <w:tcW w:w="4368" w:type="dxa"/>
          </w:tcPr>
          <w:p w14:paraId="075ABA66" w14:textId="65630668" w:rsidR="006276B6" w:rsidRPr="00382460" w:rsidRDefault="002143B5" w:rsidP="00B80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bCs/>
                <w:sz w:val="20"/>
                <w:lang w:eastAsia="ko-KR"/>
              </w:rPr>
            </w:pPr>
            <w:r>
              <w:rPr>
                <w:rFonts w:eastAsiaTheme="minorEastAsia"/>
                <w:bCs/>
                <w:sz w:val="20"/>
                <w:lang w:eastAsia="ko-KR"/>
              </w:rPr>
              <w:t>b</w:t>
            </w:r>
            <w:r w:rsidR="00382460">
              <w:rPr>
                <w:rFonts w:eastAsiaTheme="minorEastAsia"/>
                <w:bCs/>
                <w:sz w:val="20"/>
                <w:lang w:eastAsia="ko-KR"/>
              </w:rPr>
              <w:t xml:space="preserve">1100 &gt;&gt; 2 = </w:t>
            </w:r>
            <w:r>
              <w:rPr>
                <w:rFonts w:eastAsiaTheme="minorEastAsia"/>
                <w:bCs/>
                <w:sz w:val="20"/>
                <w:lang w:eastAsia="ko-KR"/>
              </w:rPr>
              <w:t>b</w:t>
            </w:r>
            <w:r w:rsidR="00382460">
              <w:rPr>
                <w:rFonts w:eastAsiaTheme="minorEastAsia"/>
                <w:bCs/>
                <w:sz w:val="20"/>
                <w:lang w:eastAsia="ko-KR"/>
              </w:rPr>
              <w:t>0011 = 0x3</w:t>
            </w:r>
          </w:p>
        </w:tc>
      </w:tr>
      <w:tr w:rsidR="006276B6" w:rsidRPr="006276B6" w14:paraId="34A42E3B" w14:textId="77777777" w:rsidTr="003F3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dxa"/>
          </w:tcPr>
          <w:p w14:paraId="256110A3" w14:textId="77777777" w:rsidR="006276B6" w:rsidRPr="006276B6" w:rsidRDefault="006276B6" w:rsidP="00B80DE4">
            <w:pPr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2069" w:type="dxa"/>
          </w:tcPr>
          <w:p w14:paraId="17C80AFE" w14:textId="77777777" w:rsidR="006276B6" w:rsidRPr="003F3C65" w:rsidRDefault="006276B6" w:rsidP="00B80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3F3C65">
              <w:rPr>
                <w:bCs/>
                <w:sz w:val="20"/>
              </w:rPr>
              <w:t>0x11 |= 1&lt;&lt;3</w:t>
            </w:r>
          </w:p>
        </w:tc>
        <w:tc>
          <w:tcPr>
            <w:tcW w:w="2022" w:type="dxa"/>
          </w:tcPr>
          <w:p w14:paraId="705A7A94" w14:textId="77777777" w:rsidR="006276B6" w:rsidRPr="003F3C65" w:rsidRDefault="006276B6" w:rsidP="00B80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3F3C65">
              <w:rPr>
                <w:bCs/>
                <w:sz w:val="20"/>
              </w:rPr>
              <w:t>Set bit</w:t>
            </w:r>
          </w:p>
        </w:tc>
        <w:tc>
          <w:tcPr>
            <w:tcW w:w="4368" w:type="dxa"/>
          </w:tcPr>
          <w:p w14:paraId="5A1D6478" w14:textId="3A5ABFD9" w:rsidR="006276B6" w:rsidRPr="00382460" w:rsidRDefault="002143B5" w:rsidP="00B80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bCs/>
                <w:sz w:val="20"/>
                <w:lang w:eastAsia="ko-KR"/>
              </w:rPr>
            </w:pPr>
            <w:r>
              <w:rPr>
                <w:rFonts w:eastAsiaTheme="minorEastAsia"/>
                <w:bCs/>
                <w:sz w:val="20"/>
                <w:lang w:eastAsia="ko-KR"/>
              </w:rPr>
              <w:t>b</w:t>
            </w:r>
            <w:r w:rsidR="00382460">
              <w:rPr>
                <w:rFonts w:eastAsiaTheme="minorEastAsia"/>
                <w:bCs/>
                <w:sz w:val="20"/>
                <w:lang w:eastAsia="ko-KR"/>
              </w:rPr>
              <w:t>1</w:t>
            </w:r>
            <w:r>
              <w:rPr>
                <w:rFonts w:eastAsiaTheme="minorEastAsia"/>
                <w:bCs/>
                <w:sz w:val="20"/>
                <w:lang w:eastAsia="ko-KR"/>
              </w:rPr>
              <w:t>1</w:t>
            </w:r>
            <w:r w:rsidR="00382460">
              <w:rPr>
                <w:rFonts w:eastAsiaTheme="minorEastAsia"/>
                <w:bCs/>
                <w:sz w:val="20"/>
                <w:lang w:eastAsia="ko-KR"/>
              </w:rPr>
              <w:t xml:space="preserve">11 </w:t>
            </w:r>
            <w:r>
              <w:rPr>
                <w:rFonts w:eastAsiaTheme="minorEastAsia"/>
                <w:bCs/>
                <w:sz w:val="20"/>
                <w:lang w:eastAsia="ko-KR"/>
              </w:rPr>
              <w:t xml:space="preserve">= 0xF </w:t>
            </w:r>
          </w:p>
        </w:tc>
      </w:tr>
      <w:tr w:rsidR="006276B6" w:rsidRPr="006276B6" w14:paraId="19C68EC8" w14:textId="77777777" w:rsidTr="003F3C65">
        <w:trPr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dxa"/>
          </w:tcPr>
          <w:p w14:paraId="198E50B9" w14:textId="77777777" w:rsidR="006276B6" w:rsidRPr="006276B6" w:rsidRDefault="006276B6" w:rsidP="00B80DE4">
            <w:pPr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2069" w:type="dxa"/>
          </w:tcPr>
          <w:p w14:paraId="03BB8108" w14:textId="77777777" w:rsidR="006276B6" w:rsidRPr="003F3C65" w:rsidRDefault="006276B6" w:rsidP="00B80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 w:rsidRPr="003F3C65">
              <w:rPr>
                <w:bCs/>
                <w:sz w:val="20"/>
              </w:rPr>
              <w:t>0xFF &amp;= ~1&lt;&lt;4</w:t>
            </w:r>
          </w:p>
        </w:tc>
        <w:tc>
          <w:tcPr>
            <w:tcW w:w="2022" w:type="dxa"/>
          </w:tcPr>
          <w:p w14:paraId="4B51CFBF" w14:textId="77777777" w:rsidR="006276B6" w:rsidRPr="003F3C65" w:rsidRDefault="006276B6" w:rsidP="00B80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 w:rsidRPr="003F3C65">
              <w:rPr>
                <w:bCs/>
                <w:sz w:val="20"/>
              </w:rPr>
              <w:t>Clear bit</w:t>
            </w:r>
          </w:p>
        </w:tc>
        <w:tc>
          <w:tcPr>
            <w:tcW w:w="4368" w:type="dxa"/>
          </w:tcPr>
          <w:p w14:paraId="1C9BA2F0" w14:textId="3D348211" w:rsidR="006276B6" w:rsidRPr="002143B5" w:rsidRDefault="002143B5" w:rsidP="00B80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bCs/>
                <w:sz w:val="20"/>
                <w:lang w:eastAsia="ko-KR"/>
              </w:rPr>
            </w:pPr>
            <w:r>
              <w:rPr>
                <w:rFonts w:eastAsiaTheme="minorEastAsia"/>
                <w:bCs/>
                <w:sz w:val="20"/>
                <w:lang w:eastAsia="ko-KR"/>
              </w:rPr>
              <w:t>b111</w:t>
            </w:r>
            <w:r w:rsidR="00004701">
              <w:rPr>
                <w:rFonts w:eastAsiaTheme="minorEastAsia"/>
                <w:bCs/>
                <w:sz w:val="20"/>
                <w:lang w:eastAsia="ko-KR"/>
              </w:rPr>
              <w:t>0</w:t>
            </w:r>
            <w:r>
              <w:rPr>
                <w:rFonts w:eastAsiaTheme="minorEastAsia"/>
                <w:bCs/>
                <w:sz w:val="20"/>
                <w:lang w:eastAsia="ko-KR"/>
              </w:rPr>
              <w:t xml:space="preserve"> </w:t>
            </w:r>
            <w:r w:rsidR="00004701">
              <w:rPr>
                <w:rFonts w:eastAsiaTheme="minorEastAsia"/>
                <w:bCs/>
                <w:sz w:val="20"/>
                <w:lang w:eastAsia="ko-KR"/>
              </w:rPr>
              <w:t>1</w:t>
            </w:r>
            <w:r>
              <w:rPr>
                <w:rFonts w:eastAsiaTheme="minorEastAsia"/>
                <w:bCs/>
                <w:sz w:val="20"/>
                <w:lang w:eastAsia="ko-KR"/>
              </w:rPr>
              <w:t>111 = 0x</w:t>
            </w:r>
            <w:r w:rsidR="00004701">
              <w:rPr>
                <w:rFonts w:eastAsiaTheme="minorEastAsia"/>
                <w:bCs/>
                <w:sz w:val="20"/>
                <w:lang w:eastAsia="ko-KR"/>
              </w:rPr>
              <w:t>EF</w:t>
            </w:r>
          </w:p>
        </w:tc>
      </w:tr>
      <w:tr w:rsidR="006276B6" w:rsidRPr="006276B6" w14:paraId="070AE6E9" w14:textId="77777777" w:rsidTr="003F3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dxa"/>
          </w:tcPr>
          <w:p w14:paraId="71604DF8" w14:textId="77777777" w:rsidR="006276B6" w:rsidRPr="006276B6" w:rsidRDefault="006276B6" w:rsidP="00B80DE4">
            <w:pPr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2069" w:type="dxa"/>
          </w:tcPr>
          <w:p w14:paraId="169C0F98" w14:textId="77777777" w:rsidR="006276B6" w:rsidRPr="003F3C65" w:rsidRDefault="006276B6" w:rsidP="00B80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3F3C65">
              <w:rPr>
                <w:bCs/>
                <w:sz w:val="20"/>
              </w:rPr>
              <w:t>val=0x0F &amp;1&lt;&lt;3</w:t>
            </w:r>
          </w:p>
        </w:tc>
        <w:tc>
          <w:tcPr>
            <w:tcW w:w="2022" w:type="dxa"/>
          </w:tcPr>
          <w:p w14:paraId="7C0EEE4A" w14:textId="77777777" w:rsidR="006276B6" w:rsidRPr="003F3C65" w:rsidRDefault="006276B6" w:rsidP="00B80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3F3C65">
              <w:rPr>
                <w:bCs/>
                <w:sz w:val="20"/>
              </w:rPr>
              <w:t>Read bit</w:t>
            </w:r>
          </w:p>
        </w:tc>
        <w:tc>
          <w:tcPr>
            <w:tcW w:w="4368" w:type="dxa"/>
          </w:tcPr>
          <w:p w14:paraId="63D8964D" w14:textId="7E015BE2" w:rsidR="006276B6" w:rsidRPr="002143B5" w:rsidRDefault="002143B5" w:rsidP="00B80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bCs/>
                <w:szCs w:val="24"/>
                <w:lang w:eastAsia="ko-KR"/>
              </w:rPr>
            </w:pPr>
            <w:r>
              <w:rPr>
                <w:rFonts w:eastAsiaTheme="minorEastAsia"/>
                <w:bCs/>
                <w:szCs w:val="24"/>
                <w:lang w:eastAsia="ko-KR"/>
              </w:rPr>
              <w:t xml:space="preserve">b0000 1111 </w:t>
            </w:r>
            <w:r w:rsidR="00004701">
              <w:rPr>
                <w:rFonts w:eastAsiaTheme="minorEastAsia"/>
                <w:bCs/>
                <w:szCs w:val="24"/>
                <w:lang w:eastAsia="ko-KR"/>
              </w:rPr>
              <w:t>&amp; b1000</w:t>
            </w:r>
            <w:r>
              <w:rPr>
                <w:rFonts w:eastAsiaTheme="minorEastAsia"/>
                <w:bCs/>
                <w:szCs w:val="24"/>
                <w:lang w:eastAsia="ko-KR"/>
              </w:rPr>
              <w:t xml:space="preserve"> </w:t>
            </w:r>
            <w:r w:rsidR="00004701">
              <w:rPr>
                <w:rFonts w:eastAsiaTheme="minorEastAsia"/>
                <w:bCs/>
                <w:szCs w:val="24"/>
                <w:lang w:eastAsia="ko-KR"/>
              </w:rPr>
              <w:t xml:space="preserve"> = b0000 1000 = 0x8</w:t>
            </w:r>
          </w:p>
        </w:tc>
      </w:tr>
    </w:tbl>
    <w:p w14:paraId="3AFA89C1" w14:textId="1E6D1F17" w:rsidR="006276B6" w:rsidRPr="006276B6" w:rsidRDefault="006276B6" w:rsidP="006276B6">
      <w:pPr>
        <w:rPr>
          <w:b/>
          <w:szCs w:val="24"/>
        </w:rPr>
      </w:pPr>
    </w:p>
    <w:p w14:paraId="38837274" w14:textId="77777777" w:rsidR="006276B6" w:rsidRPr="006276B6" w:rsidRDefault="006276B6" w:rsidP="006276B6">
      <w:pPr>
        <w:pStyle w:val="2"/>
      </w:pPr>
      <w:r w:rsidRPr="006276B6">
        <w:t>B. GPIO Digital Out Register</w:t>
      </w:r>
    </w:p>
    <w:p w14:paraId="25CA8E9B" w14:textId="77777777" w:rsidR="006276B6" w:rsidRPr="006276B6" w:rsidRDefault="006276B6" w:rsidP="006276B6">
      <w:r w:rsidRPr="006276B6">
        <w:t>List GPIO registers for this LAB</w:t>
      </w:r>
    </w:p>
    <w:tbl>
      <w:tblPr>
        <w:tblStyle w:val="3-3"/>
        <w:tblW w:w="0" w:type="auto"/>
        <w:tblLook w:val="04A0" w:firstRow="1" w:lastRow="0" w:firstColumn="1" w:lastColumn="0" w:noHBand="0" w:noVBand="1"/>
      </w:tblPr>
      <w:tblGrid>
        <w:gridCol w:w="1454"/>
        <w:gridCol w:w="2277"/>
        <w:gridCol w:w="4485"/>
      </w:tblGrid>
      <w:tr w:rsidR="006276B6" w:rsidRPr="006276B6" w14:paraId="3467527D" w14:textId="77777777" w:rsidTr="00627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54" w:type="dxa"/>
          </w:tcPr>
          <w:p w14:paraId="66CD8834" w14:textId="77777777" w:rsidR="006276B6" w:rsidRPr="006276B6" w:rsidRDefault="006276B6" w:rsidP="00B80DE4">
            <w:pPr>
              <w:pStyle w:val="a4"/>
              <w:ind w:leftChars="0" w:left="0"/>
              <w:rPr>
                <w:szCs w:val="20"/>
              </w:rPr>
            </w:pPr>
            <w:r w:rsidRPr="006276B6">
              <w:rPr>
                <w:szCs w:val="20"/>
              </w:rPr>
              <w:t>Type</w:t>
            </w:r>
          </w:p>
        </w:tc>
        <w:tc>
          <w:tcPr>
            <w:tcW w:w="2277" w:type="dxa"/>
          </w:tcPr>
          <w:p w14:paraId="75EF200F" w14:textId="77777777" w:rsidR="006276B6" w:rsidRPr="006276B6" w:rsidRDefault="006276B6" w:rsidP="00B80DE4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Register Name</w:t>
            </w:r>
          </w:p>
        </w:tc>
        <w:tc>
          <w:tcPr>
            <w:tcW w:w="4485" w:type="dxa"/>
          </w:tcPr>
          <w:p w14:paraId="71ADD23D" w14:textId="77777777" w:rsidR="006276B6" w:rsidRPr="006276B6" w:rsidRDefault="006276B6" w:rsidP="00B80DE4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Description</w:t>
            </w:r>
          </w:p>
        </w:tc>
      </w:tr>
      <w:tr w:rsidR="006276B6" w:rsidRPr="006276B6" w14:paraId="19E5EE4E" w14:textId="77777777" w:rsidTr="00627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7AD467A3" w14:textId="77777777" w:rsidR="006276B6" w:rsidRPr="006276B6" w:rsidRDefault="006276B6" w:rsidP="00B80DE4">
            <w:pPr>
              <w:pStyle w:val="a4"/>
              <w:ind w:leftChars="0" w:left="0"/>
              <w:rPr>
                <w:b w:val="0"/>
                <w:szCs w:val="20"/>
              </w:rPr>
            </w:pPr>
            <w:r w:rsidRPr="006276B6">
              <w:rPr>
                <w:b w:val="0"/>
                <w:szCs w:val="20"/>
              </w:rPr>
              <w:t>GPIO</w:t>
            </w:r>
          </w:p>
        </w:tc>
        <w:tc>
          <w:tcPr>
            <w:tcW w:w="2277" w:type="dxa"/>
          </w:tcPr>
          <w:p w14:paraId="4198DD70" w14:textId="77777777" w:rsidR="006276B6" w:rsidRPr="006276B6" w:rsidRDefault="006276B6" w:rsidP="00B80DE4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GPIOx_MODER</w:t>
            </w:r>
          </w:p>
        </w:tc>
        <w:tc>
          <w:tcPr>
            <w:tcW w:w="4485" w:type="dxa"/>
          </w:tcPr>
          <w:p w14:paraId="2073EA08" w14:textId="77777777" w:rsidR="006276B6" w:rsidRPr="006276B6" w:rsidRDefault="006276B6" w:rsidP="00B80DE4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Mode: Output/Input/Analog</w:t>
            </w:r>
          </w:p>
        </w:tc>
      </w:tr>
      <w:tr w:rsidR="006276B6" w:rsidRPr="006276B6" w14:paraId="3E68EADB" w14:textId="77777777" w:rsidTr="00627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24F3DF0F" w14:textId="77777777" w:rsidR="006276B6" w:rsidRPr="006276B6" w:rsidRDefault="006276B6" w:rsidP="00B80DE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2277" w:type="dxa"/>
          </w:tcPr>
          <w:p w14:paraId="3AC1092F" w14:textId="77777777" w:rsidR="006276B6" w:rsidRPr="006276B6" w:rsidRDefault="006276B6" w:rsidP="00B80DE4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GPIOx_OTYPER</w:t>
            </w:r>
          </w:p>
        </w:tc>
        <w:tc>
          <w:tcPr>
            <w:tcW w:w="4485" w:type="dxa"/>
          </w:tcPr>
          <w:p w14:paraId="1A8A1589" w14:textId="77777777" w:rsidR="006276B6" w:rsidRPr="006276B6" w:rsidRDefault="006276B6" w:rsidP="00B80DE4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Output Type: Opendrain/Push-Pull</w:t>
            </w:r>
          </w:p>
        </w:tc>
      </w:tr>
      <w:tr w:rsidR="006276B6" w:rsidRPr="006276B6" w14:paraId="60718415" w14:textId="77777777" w:rsidTr="00627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5A06B557" w14:textId="77777777" w:rsidR="006276B6" w:rsidRPr="006276B6" w:rsidRDefault="006276B6" w:rsidP="00B80DE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2277" w:type="dxa"/>
          </w:tcPr>
          <w:p w14:paraId="4E67A604" w14:textId="77777777" w:rsidR="006276B6" w:rsidRPr="006276B6" w:rsidRDefault="006276B6" w:rsidP="00B80DE4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GPIOx_OSPEEDR</w:t>
            </w:r>
          </w:p>
        </w:tc>
        <w:tc>
          <w:tcPr>
            <w:tcW w:w="4485" w:type="dxa"/>
          </w:tcPr>
          <w:p w14:paraId="7958D85E" w14:textId="77777777" w:rsidR="006276B6" w:rsidRPr="006276B6" w:rsidRDefault="006276B6" w:rsidP="00B80DE4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 xml:space="preserve">Output Speed: </w:t>
            </w:r>
          </w:p>
        </w:tc>
      </w:tr>
      <w:tr w:rsidR="006276B6" w:rsidRPr="006276B6" w14:paraId="701ADAC4" w14:textId="77777777" w:rsidTr="00627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7DE5163B" w14:textId="77777777" w:rsidR="006276B6" w:rsidRPr="006276B6" w:rsidRDefault="006276B6" w:rsidP="00B80DE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2277" w:type="dxa"/>
          </w:tcPr>
          <w:p w14:paraId="5892D842" w14:textId="77777777" w:rsidR="006276B6" w:rsidRPr="006276B6" w:rsidRDefault="006276B6" w:rsidP="00B80DE4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GPIOx_PUPDR</w:t>
            </w:r>
          </w:p>
        </w:tc>
        <w:tc>
          <w:tcPr>
            <w:tcW w:w="4485" w:type="dxa"/>
          </w:tcPr>
          <w:p w14:paraId="147F3B83" w14:textId="77777777" w:rsidR="006276B6" w:rsidRPr="006276B6" w:rsidRDefault="006276B6" w:rsidP="00B80DE4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 xml:space="preserve">Pull-Up Pull-Down: </w:t>
            </w:r>
          </w:p>
        </w:tc>
      </w:tr>
      <w:tr w:rsidR="006276B6" w:rsidRPr="006276B6" w14:paraId="54568A46" w14:textId="77777777" w:rsidTr="00627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51478AA9" w14:textId="77777777" w:rsidR="006276B6" w:rsidRPr="006276B6" w:rsidRDefault="006276B6" w:rsidP="00B80DE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2277" w:type="dxa"/>
          </w:tcPr>
          <w:p w14:paraId="409F602B" w14:textId="77777777" w:rsidR="006276B6" w:rsidRPr="006276B6" w:rsidRDefault="006276B6" w:rsidP="00B80DE4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GPIOx_ODR</w:t>
            </w:r>
          </w:p>
        </w:tc>
        <w:tc>
          <w:tcPr>
            <w:tcW w:w="4485" w:type="dxa"/>
          </w:tcPr>
          <w:p w14:paraId="3D39253E" w14:textId="77777777" w:rsidR="006276B6" w:rsidRPr="006276B6" w:rsidRDefault="006276B6" w:rsidP="00B80DE4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Output Data Register</w:t>
            </w:r>
          </w:p>
        </w:tc>
      </w:tr>
    </w:tbl>
    <w:p w14:paraId="1703759A" w14:textId="77777777" w:rsidR="006276B6" w:rsidRPr="006276B6" w:rsidRDefault="006276B6" w:rsidP="006276B6">
      <w:pPr>
        <w:pStyle w:val="a4"/>
        <w:ind w:leftChars="0"/>
        <w:rPr>
          <w:szCs w:val="24"/>
        </w:rPr>
      </w:pPr>
    </w:p>
    <w:p w14:paraId="7AC34412" w14:textId="77777777" w:rsidR="006276B6" w:rsidRPr="006276B6" w:rsidRDefault="006276B6" w:rsidP="006276B6">
      <w:r w:rsidRPr="006276B6">
        <w:t xml:space="preserve">Schematic </w:t>
      </w:r>
    </w:p>
    <w:p w14:paraId="30177069" w14:textId="77777777" w:rsidR="006276B6" w:rsidRPr="006276B6" w:rsidRDefault="006276B6" w:rsidP="006276B6">
      <w:pPr>
        <w:pStyle w:val="a4"/>
        <w:ind w:leftChars="0"/>
        <w:jc w:val="center"/>
        <w:rPr>
          <w:szCs w:val="24"/>
        </w:rPr>
      </w:pPr>
      <w:r w:rsidRPr="006276B6">
        <w:rPr>
          <w:noProof/>
          <w:szCs w:val="24"/>
        </w:rPr>
        <w:drawing>
          <wp:inline distT="0" distB="0" distL="0" distR="0" wp14:anchorId="34E23FC2" wp14:editId="66B4BC35">
            <wp:extent cx="5731510" cy="2639904"/>
            <wp:effectExtent l="0" t="0" r="2540" b="0"/>
            <wp:docPr id="17615301" name="그림 17615301" descr="텍스트, 도표, 스크린샷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301" name="그림 17615301" descr="텍스트, 도표, 스크린샷, 평면도이(가) 표시된 사진&#10;&#10;자동 생성된 설명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18532"/>
                    <a:stretch/>
                  </pic:blipFill>
                  <pic:spPr bwMode="auto">
                    <a:xfrm>
                      <a:off x="0" y="0"/>
                      <a:ext cx="5731510" cy="2639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02804" w14:textId="77777777" w:rsidR="006276B6" w:rsidRPr="006276B6" w:rsidRDefault="006276B6" w:rsidP="006276B6">
      <w:pPr>
        <w:pStyle w:val="a4"/>
        <w:ind w:leftChars="0"/>
        <w:rPr>
          <w:szCs w:val="24"/>
        </w:rPr>
      </w:pPr>
    </w:p>
    <w:p w14:paraId="4E4BD9F3" w14:textId="77777777" w:rsidR="006276B6" w:rsidRPr="006276B6" w:rsidRDefault="006276B6" w:rsidP="006276B6">
      <w:r w:rsidRPr="006276B6">
        <w:t xml:space="preserve">Process of GPIOx register initiation </w:t>
      </w:r>
    </w:p>
    <w:tbl>
      <w:tblPr>
        <w:tblStyle w:val="a5"/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42"/>
      </w:tblGrid>
      <w:tr w:rsidR="006276B6" w:rsidRPr="006276B6" w14:paraId="66F858C6" w14:textId="77777777" w:rsidTr="006276B6">
        <w:trPr>
          <w:trHeight w:val="1843"/>
        </w:trPr>
        <w:tc>
          <w:tcPr>
            <w:tcW w:w="7842" w:type="dxa"/>
          </w:tcPr>
          <w:p w14:paraId="4EF51778" w14:textId="77777777" w:rsidR="006276B6" w:rsidRPr="006276B6" w:rsidRDefault="006276B6" w:rsidP="00B80DE4">
            <w:pPr>
              <w:spacing w:line="276" w:lineRule="auto"/>
              <w:rPr>
                <w:szCs w:val="24"/>
              </w:rPr>
            </w:pPr>
            <w:r w:rsidRPr="006276B6">
              <w:rPr>
                <w:szCs w:val="24"/>
              </w:rPr>
              <w:t>0. Enable Peripheral Clock (</w:t>
            </w:r>
            <w:r w:rsidRPr="006276B6">
              <w:rPr>
                <w:b/>
                <w:bCs/>
                <w:szCs w:val="24"/>
              </w:rPr>
              <w:t>AHB1ENR</w:t>
            </w:r>
            <w:r w:rsidRPr="006276B6">
              <w:rPr>
                <w:szCs w:val="24"/>
              </w:rPr>
              <w:t>)</w:t>
            </w:r>
          </w:p>
          <w:p w14:paraId="2B92286B" w14:textId="77777777" w:rsidR="006276B6" w:rsidRPr="006276B6" w:rsidRDefault="006276B6" w:rsidP="00B80DE4">
            <w:pPr>
              <w:spacing w:line="276" w:lineRule="auto"/>
              <w:rPr>
                <w:szCs w:val="24"/>
              </w:rPr>
            </w:pPr>
            <w:r w:rsidRPr="006276B6">
              <w:rPr>
                <w:szCs w:val="24"/>
              </w:rPr>
              <w:t>1. Configure as Digital Output (</w:t>
            </w:r>
            <w:r w:rsidRPr="006276B6">
              <w:rPr>
                <w:b/>
                <w:bCs/>
                <w:szCs w:val="24"/>
              </w:rPr>
              <w:t>MODER</w:t>
            </w:r>
            <w:r w:rsidRPr="006276B6">
              <w:rPr>
                <w:szCs w:val="24"/>
              </w:rPr>
              <w:t>)</w:t>
            </w:r>
          </w:p>
          <w:p w14:paraId="212551D6" w14:textId="77777777" w:rsidR="006276B6" w:rsidRPr="006276B6" w:rsidRDefault="006276B6" w:rsidP="00B80DE4">
            <w:pPr>
              <w:spacing w:line="276" w:lineRule="auto"/>
              <w:rPr>
                <w:szCs w:val="24"/>
              </w:rPr>
            </w:pPr>
            <w:r w:rsidRPr="006276B6">
              <w:rPr>
                <w:szCs w:val="24"/>
              </w:rPr>
              <w:t>2. Configure pull-up/down resistors (</w:t>
            </w:r>
            <w:r w:rsidRPr="006276B6">
              <w:rPr>
                <w:b/>
                <w:bCs/>
                <w:szCs w:val="24"/>
              </w:rPr>
              <w:t>PUPDR</w:t>
            </w:r>
            <w:r w:rsidRPr="006276B6">
              <w:rPr>
                <w:szCs w:val="24"/>
              </w:rPr>
              <w:t>)</w:t>
            </w:r>
          </w:p>
          <w:p w14:paraId="2FC144BA" w14:textId="77777777" w:rsidR="006276B6" w:rsidRPr="006276B6" w:rsidRDefault="006276B6" w:rsidP="00B80DE4">
            <w:pPr>
              <w:spacing w:line="276" w:lineRule="auto"/>
              <w:rPr>
                <w:szCs w:val="24"/>
              </w:rPr>
            </w:pPr>
            <w:r w:rsidRPr="006276B6">
              <w:rPr>
                <w:szCs w:val="24"/>
              </w:rPr>
              <w:t>3. For Output: Configure Output Type (</w:t>
            </w:r>
            <w:r w:rsidRPr="006276B6">
              <w:rPr>
                <w:b/>
                <w:bCs/>
                <w:szCs w:val="24"/>
              </w:rPr>
              <w:t>OTYPE</w:t>
            </w:r>
            <w:r w:rsidRPr="006276B6">
              <w:rPr>
                <w:szCs w:val="24"/>
              </w:rPr>
              <w:t>)</w:t>
            </w:r>
          </w:p>
          <w:p w14:paraId="24766013" w14:textId="77777777" w:rsidR="006276B6" w:rsidRPr="006276B6" w:rsidRDefault="006276B6" w:rsidP="00B80DE4">
            <w:pPr>
              <w:spacing w:line="276" w:lineRule="auto"/>
              <w:rPr>
                <w:szCs w:val="24"/>
              </w:rPr>
            </w:pPr>
            <w:r w:rsidRPr="006276B6">
              <w:rPr>
                <w:szCs w:val="24"/>
              </w:rPr>
              <w:t>4. For Output: Configure Output Speed (</w:t>
            </w:r>
            <w:r w:rsidRPr="006276B6">
              <w:rPr>
                <w:b/>
                <w:bCs/>
                <w:szCs w:val="24"/>
              </w:rPr>
              <w:t>OSPEEDR</w:t>
            </w:r>
            <w:r w:rsidRPr="006276B6">
              <w:rPr>
                <w:szCs w:val="24"/>
              </w:rPr>
              <w:t>)</w:t>
            </w:r>
          </w:p>
          <w:p w14:paraId="6C507DD6" w14:textId="77777777" w:rsidR="006276B6" w:rsidRPr="006276B6" w:rsidRDefault="006276B6" w:rsidP="00B80DE4">
            <w:pPr>
              <w:spacing w:line="276" w:lineRule="auto"/>
              <w:rPr>
                <w:szCs w:val="24"/>
              </w:rPr>
            </w:pPr>
            <w:r w:rsidRPr="006276B6">
              <w:rPr>
                <w:szCs w:val="24"/>
              </w:rPr>
              <w:lastRenderedPageBreak/>
              <w:t xml:space="preserve">5. Output Data </w:t>
            </w:r>
            <w:r w:rsidRPr="006276B6">
              <w:rPr>
                <w:b/>
                <w:bCs/>
                <w:szCs w:val="24"/>
              </w:rPr>
              <w:t>(ODR)</w:t>
            </w:r>
          </w:p>
        </w:tc>
      </w:tr>
    </w:tbl>
    <w:p w14:paraId="6072A2A2" w14:textId="77777777" w:rsidR="006276B6" w:rsidRPr="006276B6" w:rsidRDefault="006276B6" w:rsidP="006276B6">
      <w:pPr>
        <w:pStyle w:val="a4"/>
        <w:ind w:leftChars="0"/>
        <w:rPr>
          <w:szCs w:val="24"/>
        </w:rPr>
      </w:pPr>
    </w:p>
    <w:p w14:paraId="28D6009D" w14:textId="19A41E0D" w:rsidR="006276B6" w:rsidRPr="0092493C" w:rsidRDefault="0092493C" w:rsidP="006276B6">
      <w:pPr>
        <w:pStyle w:val="a4"/>
        <w:ind w:leftChars="0"/>
        <w:rPr>
          <w:rFonts w:eastAsiaTheme="minorEastAsia" w:hint="eastAsia"/>
          <w:szCs w:val="24"/>
          <w:lang w:eastAsia="ko-KR"/>
        </w:rPr>
      </w:pPr>
      <w:r>
        <w:rPr>
          <w:rFonts w:eastAsiaTheme="minorEastAsia" w:hint="eastAsia"/>
          <w:szCs w:val="24"/>
          <w:lang w:eastAsia="ko-KR"/>
        </w:rPr>
        <w:t>2</w:t>
      </w:r>
      <w:r>
        <w:rPr>
          <w:rFonts w:eastAsiaTheme="minorEastAsia"/>
          <w:szCs w:val="24"/>
          <w:lang w:eastAsia="ko-KR"/>
        </w:rPr>
        <w:t>2</w:t>
      </w:r>
    </w:p>
    <w:p w14:paraId="7D7D05CB" w14:textId="12F7D5B1" w:rsidR="006276B6" w:rsidRDefault="006276B6" w:rsidP="006276B6">
      <w:pPr>
        <w:pStyle w:val="11"/>
      </w:pPr>
      <w:r w:rsidRPr="006276B6">
        <w:t xml:space="preserve">III. Tutorial </w:t>
      </w:r>
    </w:p>
    <w:p w14:paraId="3CC1B41C" w14:textId="0460C101" w:rsidR="006276B6" w:rsidRDefault="006276B6" w:rsidP="006276B6">
      <w:pPr>
        <w:pStyle w:val="2"/>
      </w:pPr>
      <w:r>
        <w:t xml:space="preserve">A. </w:t>
      </w:r>
      <w:r>
        <w:rPr>
          <w:rFonts w:hint="eastAsia"/>
        </w:rPr>
        <w:t>R</w:t>
      </w:r>
      <w:r>
        <w:t>egister Configuration</w:t>
      </w:r>
    </w:p>
    <w:p w14:paraId="33A7F19B" w14:textId="77777777" w:rsidR="006276B6" w:rsidRPr="006276B6" w:rsidRDefault="006276B6" w:rsidP="006276B6">
      <w:pPr>
        <w:rPr>
          <w:rFonts w:eastAsiaTheme="minorEastAsia"/>
          <w:lang w:eastAsia="ko-KR"/>
        </w:rPr>
      </w:pPr>
    </w:p>
    <w:p w14:paraId="7F46C0E5" w14:textId="77777777" w:rsidR="006276B6" w:rsidRPr="006276B6" w:rsidRDefault="006276B6" w:rsidP="006276B6">
      <w:pPr>
        <w:ind w:firstLine="142"/>
        <w:rPr>
          <w:b/>
        </w:rPr>
      </w:pPr>
      <w:r w:rsidRPr="006276B6">
        <w:rPr>
          <w:b/>
        </w:rPr>
        <w:t>1. GPIO: Digital Out - Pin Initialization &amp; Set LED</w:t>
      </w:r>
    </w:p>
    <w:p w14:paraId="58630A46" w14:textId="77777777" w:rsidR="006276B6" w:rsidRPr="006276B6" w:rsidRDefault="006276B6" w:rsidP="006276B6">
      <w:pPr>
        <w:ind w:firstLineChars="100" w:firstLine="220"/>
      </w:pPr>
      <w:r w:rsidRPr="006276B6">
        <w:t>Port A Pin 5 / Output / Push-Pull / No Pull-Up &amp; No Pull-Down / Default Speed</w:t>
      </w:r>
    </w:p>
    <w:p w14:paraId="6A8E0DA6" w14:textId="70985933" w:rsidR="006276B6" w:rsidRDefault="006276B6" w:rsidP="006276B6">
      <w:pPr>
        <w:ind w:firstLineChars="101" w:firstLine="222"/>
        <w:rPr>
          <w:b/>
          <w:bCs/>
        </w:rPr>
      </w:pPr>
      <w:bookmarkStart w:id="0" w:name="_Hlk80187284"/>
      <w:r>
        <w:t>u</w:t>
      </w:r>
      <w:r w:rsidRPr="006276B6">
        <w:t xml:space="preserve">se </w:t>
      </w:r>
      <w:r w:rsidRPr="006276B6">
        <w:rPr>
          <w:b/>
          <w:bCs/>
        </w:rPr>
        <w:t>#define LED_PIN 5</w:t>
      </w:r>
    </w:p>
    <w:p w14:paraId="47878CF5" w14:textId="77777777" w:rsidR="006276B6" w:rsidRPr="006276B6" w:rsidRDefault="006276B6" w:rsidP="006276B6">
      <w:pPr>
        <w:ind w:firstLineChars="101" w:firstLine="218"/>
        <w:rPr>
          <w:b/>
          <w:bCs/>
        </w:rPr>
      </w:pPr>
    </w:p>
    <w:bookmarkEnd w:id="0"/>
    <w:p w14:paraId="66AE7A8F" w14:textId="219BD108" w:rsidR="006276B6" w:rsidRPr="006276B6" w:rsidRDefault="006276B6" w:rsidP="006276B6">
      <w:pPr>
        <w:pStyle w:val="a4"/>
        <w:widowControl w:val="0"/>
        <w:numPr>
          <w:ilvl w:val="0"/>
          <w:numId w:val="21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b/>
          <w:szCs w:val="24"/>
        </w:rPr>
      </w:pPr>
      <w:r w:rsidRPr="006276B6">
        <w:rPr>
          <w:b/>
          <w:szCs w:val="24"/>
        </w:rPr>
        <w:t>MODER:</w:t>
      </w:r>
      <w:r w:rsidRPr="006276B6">
        <w:rPr>
          <w:szCs w:val="24"/>
        </w:rPr>
        <w:t xml:space="preserve"> Output</w:t>
      </w:r>
      <w:r>
        <w:rPr>
          <w:szCs w:val="24"/>
        </w:rPr>
        <w:t xml:space="preserve">  (MODER5[1:0]=01)</w:t>
      </w:r>
    </w:p>
    <w:tbl>
      <w:tblPr>
        <w:tblW w:w="8933" w:type="dxa"/>
        <w:tblInd w:w="2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8933"/>
      </w:tblGrid>
      <w:tr w:rsidR="006276B6" w:rsidRPr="006276B6" w14:paraId="06A5391B" w14:textId="77777777" w:rsidTr="00B80DE4">
        <w:trPr>
          <w:trHeight w:val="1199"/>
        </w:trPr>
        <w:tc>
          <w:tcPr>
            <w:tcW w:w="8933" w:type="dxa"/>
          </w:tcPr>
          <w:p w14:paraId="4EA0B74F" w14:textId="77777777" w:rsidR="006276B6" w:rsidRPr="006276B6" w:rsidRDefault="006276B6" w:rsidP="00B80DE4">
            <w:r w:rsidRPr="006276B6">
              <w:rPr>
                <w:noProof/>
              </w:rPr>
              <w:drawing>
                <wp:inline distT="0" distB="0" distL="0" distR="0" wp14:anchorId="71876E98" wp14:editId="73AAC3A3">
                  <wp:extent cx="5179325" cy="2001494"/>
                  <wp:effectExtent l="0" t="0" r="2540" b="0"/>
                  <wp:docPr id="4" name="그림 4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, 스크린샷, 폰트, 번호이(가) 표시된 사진&#10;&#10;자동 생성된 설명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9510" cy="2009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8C6766" w14:textId="77777777" w:rsidR="006276B6" w:rsidRPr="006276B6" w:rsidRDefault="006276B6" w:rsidP="006276B6">
      <w:pPr>
        <w:spacing w:after="0"/>
      </w:pPr>
    </w:p>
    <w:tbl>
      <w:tblPr>
        <w:tblW w:w="9253" w:type="dxa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9"/>
        <w:gridCol w:w="249"/>
        <w:gridCol w:w="249"/>
        <w:gridCol w:w="248"/>
        <w:gridCol w:w="250"/>
        <w:gridCol w:w="248"/>
        <w:gridCol w:w="250"/>
        <w:gridCol w:w="248"/>
        <w:gridCol w:w="249"/>
        <w:gridCol w:w="249"/>
        <w:gridCol w:w="249"/>
        <w:gridCol w:w="248"/>
        <w:gridCol w:w="250"/>
        <w:gridCol w:w="249"/>
        <w:gridCol w:w="251"/>
        <w:gridCol w:w="249"/>
        <w:gridCol w:w="250"/>
        <w:gridCol w:w="250"/>
        <w:gridCol w:w="250"/>
        <w:gridCol w:w="250"/>
        <w:gridCol w:w="250"/>
        <w:gridCol w:w="249"/>
        <w:gridCol w:w="251"/>
        <w:gridCol w:w="249"/>
        <w:gridCol w:w="250"/>
        <w:gridCol w:w="250"/>
        <w:gridCol w:w="250"/>
        <w:gridCol w:w="250"/>
        <w:gridCol w:w="250"/>
        <w:gridCol w:w="249"/>
        <w:gridCol w:w="251"/>
        <w:gridCol w:w="249"/>
        <w:gridCol w:w="250"/>
      </w:tblGrid>
      <w:tr w:rsidR="006276B6" w:rsidRPr="006276B6" w14:paraId="6A828AC8" w14:textId="77777777" w:rsidTr="006276B6">
        <w:trPr>
          <w:trHeight w:hRule="exact" w:val="34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4677C70" w14:textId="77777777" w:rsidR="006276B6" w:rsidRPr="006276B6" w:rsidRDefault="006276B6" w:rsidP="00B80DE4">
            <w:pPr>
              <w:spacing w:before="25" w:after="0"/>
              <w:ind w:right="-20"/>
              <w:jc w:val="center"/>
              <w:rPr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R</w:t>
            </w:r>
            <w:r w:rsidRPr="006276B6">
              <w:rPr>
                <w:b/>
                <w:bCs/>
                <w:spacing w:val="1"/>
                <w:sz w:val="16"/>
                <w:szCs w:val="16"/>
              </w:rPr>
              <w:t>e</w:t>
            </w:r>
            <w:r w:rsidRPr="006276B6">
              <w:rPr>
                <w:b/>
                <w:bCs/>
                <w:sz w:val="16"/>
                <w:szCs w:val="16"/>
              </w:rPr>
              <w:t>gister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11D99FF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31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57A9A626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30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257E9D5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29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21B244AE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28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F0198CF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B500FA0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974191C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25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15F4128D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24</w:t>
            </w: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F787AB9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23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5C08DA54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22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5AACC186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308918EF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68E47D7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19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6B66D3BA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62D5717E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316FD068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99AF342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15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872FDC6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E7E63C1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41C5C040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shd w:val="clear" w:color="auto" w:fill="92D050"/>
            <w:textDirection w:val="btLr"/>
            <w:vAlign w:val="center"/>
          </w:tcPr>
          <w:p w14:paraId="5A6D289F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  <w:textDirection w:val="btLr"/>
            <w:vAlign w:val="center"/>
          </w:tcPr>
          <w:p w14:paraId="28BC3FA5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58E25549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7DEEC222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B9A92C7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3FDC306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92F71C8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6C2CCCC3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DB83D25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00E61EC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2CF7E63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D308C49" w14:textId="77777777" w:rsidR="006276B6" w:rsidRPr="006276B6" w:rsidRDefault="006276B6" w:rsidP="00B80DE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0</w:t>
            </w:r>
          </w:p>
        </w:tc>
      </w:tr>
      <w:tr w:rsidR="006276B6" w:rsidRPr="006276B6" w14:paraId="3B579F9B" w14:textId="77777777" w:rsidTr="006276B6">
        <w:trPr>
          <w:trHeight w:hRule="exact" w:val="52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318B0" w14:textId="77777777" w:rsidR="006276B6" w:rsidRPr="006276B6" w:rsidRDefault="006276B6" w:rsidP="00B80DE4">
            <w:pPr>
              <w:spacing w:after="0"/>
              <w:jc w:val="center"/>
              <w:rPr>
                <w:b/>
              </w:rPr>
            </w:pPr>
            <w:r w:rsidRPr="006276B6">
              <w:rPr>
                <w:b/>
              </w:rPr>
              <w:t>Mask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6DF58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310C8" w14:textId="77777777" w:rsidR="006276B6" w:rsidRPr="006276B6" w:rsidRDefault="006276B6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78C05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46035A9B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9B7CE65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5A340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4AEAF" w14:textId="77777777" w:rsidR="006276B6" w:rsidRPr="006276B6" w:rsidRDefault="006276B6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1DAE40B9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0F5C82F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D77C9" w14:textId="77777777" w:rsidR="006276B6" w:rsidRPr="006276B6" w:rsidRDefault="006276B6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92327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4C864D6F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75572FD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941AF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98E06" w14:textId="77777777" w:rsidR="006276B6" w:rsidRPr="006276B6" w:rsidRDefault="006276B6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785A3F8A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9447649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AB0C1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B949D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0DE0FCDE" w14:textId="77777777" w:rsidR="006276B6" w:rsidRPr="006276B6" w:rsidRDefault="006276B6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0B517C1C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5012FF22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1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2A7B4" w14:textId="77777777" w:rsidR="006276B6" w:rsidRPr="006276B6" w:rsidRDefault="006276B6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43784A87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8D00856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CCFA4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69EEB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3FDB7D21" w14:textId="77777777" w:rsidR="006276B6" w:rsidRPr="006276B6" w:rsidRDefault="006276B6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25C3A12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CB1A3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77FAC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9D1F0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</w:tr>
      <w:tr w:rsidR="006276B6" w:rsidRPr="006276B6" w14:paraId="1B7B1F5F" w14:textId="77777777" w:rsidTr="006276B6">
        <w:trPr>
          <w:trHeight w:hRule="exact" w:val="52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2D8B9" w14:textId="77777777" w:rsidR="006276B6" w:rsidRPr="006276B6" w:rsidRDefault="006276B6" w:rsidP="00B80DE4">
            <w:pPr>
              <w:spacing w:after="0"/>
              <w:jc w:val="center"/>
              <w:rPr>
                <w:b/>
                <w:spacing w:val="-4"/>
                <w:szCs w:val="14"/>
              </w:rPr>
            </w:pPr>
            <w:r w:rsidRPr="006276B6">
              <w:rPr>
                <w:b/>
              </w:rPr>
              <w:t>Value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0FBC3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7376A" w14:textId="77777777" w:rsidR="006276B6" w:rsidRPr="006276B6" w:rsidRDefault="006276B6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5B39A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5AB7E978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C848838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AAE33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9BCE9" w14:textId="77777777" w:rsidR="006276B6" w:rsidRPr="006276B6" w:rsidRDefault="006276B6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20C0FD14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6B9B837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CE88D" w14:textId="77777777" w:rsidR="006276B6" w:rsidRPr="006276B6" w:rsidRDefault="006276B6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24981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445AC35D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9059708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FFC5A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0D87E" w14:textId="77777777" w:rsidR="006276B6" w:rsidRPr="006276B6" w:rsidRDefault="006276B6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067E44C6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5212218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5B51B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1A419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1C214460" w14:textId="77777777" w:rsidR="006276B6" w:rsidRPr="006276B6" w:rsidRDefault="006276B6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4348E2ED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0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5E3685F2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1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D8BAC" w14:textId="77777777" w:rsidR="006276B6" w:rsidRPr="006276B6" w:rsidRDefault="006276B6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3EA441DE" w14:textId="77777777" w:rsidR="006276B6" w:rsidRPr="006276B6" w:rsidRDefault="006276B6" w:rsidP="00B80DE4">
            <w:pPr>
              <w:spacing w:after="0" w:line="157" w:lineRule="exact"/>
              <w:ind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E7FA935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B1BA3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01DB2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18701B92" w14:textId="77777777" w:rsidR="006276B6" w:rsidRPr="006276B6" w:rsidRDefault="006276B6" w:rsidP="00B80DE4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FDE64B7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A8E8F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BC1C4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5506D" w14:textId="77777777" w:rsidR="006276B6" w:rsidRPr="006276B6" w:rsidRDefault="006276B6" w:rsidP="00B80DE4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</w:tr>
    </w:tbl>
    <w:p w14:paraId="5D6F34B6" w14:textId="01042891" w:rsidR="006276B6" w:rsidRPr="006276B6" w:rsidRDefault="006276B6" w:rsidP="006276B6">
      <w:pPr>
        <w:pStyle w:val="a4"/>
        <w:spacing w:after="0"/>
        <w:ind w:left="880"/>
        <w:jc w:val="center"/>
      </w:pPr>
      <w:bookmarkStart w:id="1" w:name="_Hlk80187323"/>
      <w:r w:rsidRPr="006276B6">
        <w:t>GPIOA-&gt;MODER &amp;= ~(3&lt;&lt;( LED_PIN *2));   // clear bit</w:t>
      </w:r>
      <w:r>
        <w:t>s</w:t>
      </w:r>
      <w:r w:rsidRPr="006276B6">
        <w:t xml:space="preserve"> </w:t>
      </w:r>
      <w:r>
        <w:t>at both  [</w:t>
      </w:r>
      <w:r w:rsidRPr="006276B6">
        <w:t>10</w:t>
      </w:r>
      <w:r>
        <w:t>] and</w:t>
      </w:r>
      <w:r w:rsidRPr="006276B6">
        <w:t xml:space="preserve"> </w:t>
      </w:r>
      <w:r>
        <w:t>[</w:t>
      </w:r>
      <w:r w:rsidRPr="006276B6">
        <w:t>11</w:t>
      </w:r>
      <w:r>
        <w:t>]</w:t>
      </w:r>
      <w:r w:rsidRPr="006276B6">
        <w:t xml:space="preserve">     </w:t>
      </w:r>
    </w:p>
    <w:p w14:paraId="0E46029C" w14:textId="48509B9C" w:rsidR="006276B6" w:rsidRPr="006276B6" w:rsidRDefault="006276B6" w:rsidP="006276B6">
      <w:pPr>
        <w:pStyle w:val="a4"/>
        <w:spacing w:after="0"/>
        <w:ind w:left="880"/>
        <w:jc w:val="center"/>
      </w:pPr>
      <w:r w:rsidRPr="006276B6">
        <w:t xml:space="preserve">GPIOA-&gt;MODER |= 1&lt;&lt;(LED_PIN *2);   // set bit </w:t>
      </w:r>
      <w:r>
        <w:t>at [</w:t>
      </w:r>
      <w:r w:rsidRPr="006276B6">
        <w:t>10</w:t>
      </w:r>
      <w:r>
        <w:t>]</w:t>
      </w:r>
    </w:p>
    <w:bookmarkEnd w:id="1"/>
    <w:p w14:paraId="2EDEE201" w14:textId="77777777" w:rsidR="006276B6" w:rsidRDefault="006276B6" w:rsidP="006276B6">
      <w:pPr>
        <w:pStyle w:val="a4"/>
        <w:spacing w:after="0"/>
        <w:ind w:left="880"/>
      </w:pPr>
    </w:p>
    <w:p w14:paraId="30871629" w14:textId="0C0A979F" w:rsidR="006276B6" w:rsidRDefault="006276B6">
      <w:pPr>
        <w:spacing w:after="0"/>
      </w:pPr>
      <w:r>
        <w:br w:type="page"/>
      </w:r>
    </w:p>
    <w:p w14:paraId="0D677426" w14:textId="77777777" w:rsidR="006276B6" w:rsidRPr="006276B6" w:rsidRDefault="006276B6" w:rsidP="006276B6">
      <w:pPr>
        <w:pStyle w:val="a4"/>
        <w:spacing w:after="0"/>
        <w:ind w:left="880"/>
      </w:pPr>
    </w:p>
    <w:p w14:paraId="37911735" w14:textId="64AAA3C6" w:rsidR="006276B6" w:rsidRPr="006276B6" w:rsidRDefault="006276B6" w:rsidP="006276B6">
      <w:pPr>
        <w:pStyle w:val="a4"/>
        <w:widowControl w:val="0"/>
        <w:numPr>
          <w:ilvl w:val="0"/>
          <w:numId w:val="21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b/>
          <w:szCs w:val="24"/>
        </w:rPr>
      </w:pPr>
      <w:r w:rsidRPr="006276B6">
        <w:rPr>
          <w:b/>
          <w:szCs w:val="24"/>
        </w:rPr>
        <w:t>OTYPER:</w:t>
      </w:r>
      <w:r w:rsidRPr="006276B6">
        <w:rPr>
          <w:szCs w:val="24"/>
        </w:rPr>
        <w:t xml:space="preserve"> Push-Pull</w:t>
      </w:r>
      <w:r>
        <w:rPr>
          <w:szCs w:val="24"/>
        </w:rPr>
        <w:t xml:space="preserve">  (OT5=0)</w:t>
      </w:r>
    </w:p>
    <w:tbl>
      <w:tblPr>
        <w:tblW w:w="9072" w:type="dxa"/>
        <w:tblInd w:w="2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6276B6" w:rsidRPr="006276B6" w14:paraId="6CE5F813" w14:textId="77777777" w:rsidTr="00B80DE4">
        <w:trPr>
          <w:trHeight w:val="1282"/>
        </w:trPr>
        <w:tc>
          <w:tcPr>
            <w:tcW w:w="9072" w:type="dxa"/>
          </w:tcPr>
          <w:p w14:paraId="543413BC" w14:textId="77777777" w:rsidR="006276B6" w:rsidRPr="006276B6" w:rsidRDefault="006276B6" w:rsidP="00B80DE4">
            <w:r w:rsidRPr="006276B6">
              <w:rPr>
                <w:noProof/>
              </w:rPr>
              <w:drawing>
                <wp:inline distT="0" distB="0" distL="0" distR="0" wp14:anchorId="79203F52" wp14:editId="652A1769">
                  <wp:extent cx="4831307" cy="1536747"/>
                  <wp:effectExtent l="0" t="0" r="7620" b="6350"/>
                  <wp:docPr id="10" name="그림 10" descr="텍스트, 폰트, 스크린샷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 descr="텍스트, 폰트, 스크린샷, 라인이(가) 표시된 사진&#10;&#10;자동 생성된 설명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2722" cy="154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6AD681" w14:textId="77777777" w:rsidR="006276B6" w:rsidRPr="006276B6" w:rsidRDefault="006276B6" w:rsidP="006276B6">
      <w:pPr>
        <w:spacing w:after="0"/>
      </w:pPr>
    </w:p>
    <w:tbl>
      <w:tblPr>
        <w:tblW w:w="9253" w:type="dxa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9"/>
        <w:gridCol w:w="249"/>
        <w:gridCol w:w="249"/>
        <w:gridCol w:w="248"/>
        <w:gridCol w:w="250"/>
        <w:gridCol w:w="248"/>
        <w:gridCol w:w="250"/>
        <w:gridCol w:w="248"/>
        <w:gridCol w:w="249"/>
        <w:gridCol w:w="249"/>
        <w:gridCol w:w="249"/>
        <w:gridCol w:w="248"/>
        <w:gridCol w:w="250"/>
        <w:gridCol w:w="249"/>
        <w:gridCol w:w="251"/>
        <w:gridCol w:w="249"/>
        <w:gridCol w:w="250"/>
        <w:gridCol w:w="250"/>
        <w:gridCol w:w="250"/>
        <w:gridCol w:w="250"/>
        <w:gridCol w:w="250"/>
        <w:gridCol w:w="249"/>
        <w:gridCol w:w="251"/>
        <w:gridCol w:w="249"/>
        <w:gridCol w:w="250"/>
        <w:gridCol w:w="250"/>
        <w:gridCol w:w="250"/>
        <w:gridCol w:w="250"/>
        <w:gridCol w:w="250"/>
        <w:gridCol w:w="249"/>
        <w:gridCol w:w="251"/>
        <w:gridCol w:w="249"/>
        <w:gridCol w:w="250"/>
      </w:tblGrid>
      <w:tr w:rsidR="006276B6" w:rsidRPr="006276B6" w14:paraId="466324A2" w14:textId="77777777" w:rsidTr="006276B6">
        <w:trPr>
          <w:trHeight w:hRule="exact" w:val="34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6B3F865" w14:textId="77777777" w:rsidR="006276B6" w:rsidRPr="006276B6" w:rsidRDefault="006276B6" w:rsidP="00B80DE4">
            <w:pPr>
              <w:spacing w:before="25" w:after="0"/>
              <w:ind w:right="-2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Register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14CF2E4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31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500ED125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637A5ABF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67F83736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86B0D0D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DE07DEA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84B842D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741A8A16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93062BB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04879C7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774729A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595D5755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6CEC4C77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03E6359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4761963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31B8AC74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4BCAE8B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580BA27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567231B9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75EA71F3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E227F1F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C73AE3D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CF03C2B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77410793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4CC76F6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2FC65DB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  <w:textDirection w:val="btLr"/>
            <w:vAlign w:val="center"/>
          </w:tcPr>
          <w:p w14:paraId="27DC35A9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46036997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BF6A47E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0113910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FC6D2A1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98B770F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0</w:t>
            </w:r>
          </w:p>
        </w:tc>
      </w:tr>
      <w:tr w:rsidR="006276B6" w:rsidRPr="006276B6" w14:paraId="5948DB18" w14:textId="77777777" w:rsidTr="006276B6">
        <w:trPr>
          <w:trHeight w:hRule="exact" w:val="52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13ECE" w14:textId="77777777" w:rsidR="006276B6" w:rsidRPr="006276B6" w:rsidRDefault="006276B6" w:rsidP="00B80DE4">
            <w:pPr>
              <w:spacing w:before="25" w:after="0"/>
              <w:ind w:right="-2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Mask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4D534A83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0F5E7017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34FED66E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2F751D04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3AE7013D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4B275262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3E904F8B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shd w:val="clear" w:color="auto" w:fill="D0CECE" w:themeFill="background2" w:themeFillShade="E6"/>
            <w:vAlign w:val="center"/>
          </w:tcPr>
          <w:p w14:paraId="41486E73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12C1FB49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36D1DA44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2BAF25C4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7948997B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7134F63F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17D7C4C0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4BA3C8F3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shd w:val="clear" w:color="auto" w:fill="D0CECE" w:themeFill="background2" w:themeFillShade="E6"/>
            <w:vAlign w:val="center"/>
          </w:tcPr>
          <w:p w14:paraId="6560EBE4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2466CF5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ED8C1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E5795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32529F29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6B0ABEE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0A09A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E174E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6D30B944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1404CCF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F5248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1E9446A9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396790B5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52740A3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79D4E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AAF5A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5C664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</w:t>
            </w:r>
          </w:p>
        </w:tc>
      </w:tr>
      <w:tr w:rsidR="006276B6" w:rsidRPr="006276B6" w14:paraId="631E0C90" w14:textId="77777777" w:rsidTr="006276B6">
        <w:trPr>
          <w:trHeight w:hRule="exact" w:val="52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A0FCB" w14:textId="77777777" w:rsidR="006276B6" w:rsidRPr="006276B6" w:rsidRDefault="006276B6" w:rsidP="00B80DE4">
            <w:pPr>
              <w:spacing w:before="25" w:after="0"/>
              <w:ind w:right="-2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Value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2C0CC40D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00C9F062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5E1781EB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46DFF58E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18DC1E15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4F7AC8C5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34750FCC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shd w:val="clear" w:color="auto" w:fill="D0CECE" w:themeFill="background2" w:themeFillShade="E6"/>
            <w:vAlign w:val="center"/>
          </w:tcPr>
          <w:p w14:paraId="09EBE3F9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39957949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365AB758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51386BEE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7C9175CE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736152B3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77AE8866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7DB39621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shd w:val="clear" w:color="auto" w:fill="D0CECE" w:themeFill="background2" w:themeFillShade="E6"/>
            <w:vAlign w:val="center"/>
          </w:tcPr>
          <w:p w14:paraId="6D937189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C779738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12253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EA1F9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07587C71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8AAAA41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26A15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CAC1A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2B2340AE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27527E2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7C651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6ACFFAA0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47CEBDDE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156BD4C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8E9AB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935E4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52D78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x</w:t>
            </w:r>
          </w:p>
        </w:tc>
      </w:tr>
    </w:tbl>
    <w:p w14:paraId="5F323634" w14:textId="77777777" w:rsidR="006276B6" w:rsidRDefault="006276B6" w:rsidP="006276B6">
      <w:pPr>
        <w:pStyle w:val="a4"/>
        <w:spacing w:after="0"/>
        <w:ind w:left="880"/>
        <w:jc w:val="center"/>
      </w:pPr>
    </w:p>
    <w:p w14:paraId="12D4E474" w14:textId="31067138" w:rsidR="006276B6" w:rsidRDefault="006276B6" w:rsidP="006276B6">
      <w:pPr>
        <w:pStyle w:val="a4"/>
        <w:spacing w:after="0"/>
        <w:ind w:left="880"/>
        <w:jc w:val="center"/>
      </w:pPr>
      <w:r w:rsidRPr="006276B6">
        <w:t xml:space="preserve">GPIOA-&gt;OTYPER &amp;= ~(1&lt;&lt; LED_PIN) </w:t>
      </w:r>
    </w:p>
    <w:p w14:paraId="1F52EEB1" w14:textId="77777777" w:rsidR="006276B6" w:rsidRPr="006276B6" w:rsidRDefault="006276B6" w:rsidP="006276B6">
      <w:pPr>
        <w:pStyle w:val="a4"/>
        <w:spacing w:after="0"/>
        <w:ind w:left="880"/>
        <w:jc w:val="center"/>
      </w:pPr>
    </w:p>
    <w:p w14:paraId="0C4CFE73" w14:textId="3E20CF0E" w:rsidR="006276B6" w:rsidRPr="006276B6" w:rsidRDefault="006276B6" w:rsidP="006276B6">
      <w:pPr>
        <w:pStyle w:val="a4"/>
        <w:widowControl w:val="0"/>
        <w:numPr>
          <w:ilvl w:val="0"/>
          <w:numId w:val="21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b/>
          <w:szCs w:val="24"/>
        </w:rPr>
      </w:pPr>
      <w:r w:rsidRPr="006276B6">
        <w:rPr>
          <w:b/>
          <w:szCs w:val="24"/>
        </w:rPr>
        <w:t>PUPDR:</w:t>
      </w:r>
      <w:r w:rsidRPr="006276B6">
        <w:rPr>
          <w:szCs w:val="24"/>
        </w:rPr>
        <w:t xml:space="preserve"> no pull-up no pull-down</w:t>
      </w:r>
      <w:r>
        <w:rPr>
          <w:szCs w:val="24"/>
        </w:rPr>
        <w:t xml:space="preserve">  (__________________)</w:t>
      </w:r>
    </w:p>
    <w:tbl>
      <w:tblPr>
        <w:tblW w:w="9072" w:type="dxa"/>
        <w:tblInd w:w="2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187"/>
      </w:tblGrid>
      <w:tr w:rsidR="006276B6" w:rsidRPr="006276B6" w14:paraId="6A0A9D88" w14:textId="77777777" w:rsidTr="00B80DE4">
        <w:trPr>
          <w:trHeight w:val="3275"/>
        </w:trPr>
        <w:tc>
          <w:tcPr>
            <w:tcW w:w="9072" w:type="dxa"/>
          </w:tcPr>
          <w:p w14:paraId="28D9FD61" w14:textId="77777777" w:rsidR="006276B6" w:rsidRDefault="006276B6" w:rsidP="00B80DE4">
            <w:pPr>
              <w:rPr>
                <w:i/>
                <w:noProof/>
                <w:color w:val="0070C0"/>
              </w:rPr>
            </w:pPr>
            <w:r w:rsidRPr="006276B6">
              <w:rPr>
                <w:i/>
                <w:noProof/>
                <w:color w:val="0070C0"/>
              </w:rPr>
              <w:t>Register map from reference manual</w:t>
            </w:r>
          </w:p>
          <w:p w14:paraId="00CA401F" w14:textId="5FE74852" w:rsidR="002C088D" w:rsidRPr="006276B6" w:rsidRDefault="002C088D" w:rsidP="00B80DE4">
            <w:pPr>
              <w:rPr>
                <w:i/>
              </w:rPr>
            </w:pPr>
            <w:r w:rsidRPr="002C088D">
              <w:rPr>
                <w:i/>
              </w:rPr>
              <w:drawing>
                <wp:inline distT="0" distB="0" distL="0" distR="0" wp14:anchorId="46CE4E2D" wp14:editId="7399ECC3">
                  <wp:extent cx="5696745" cy="121937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745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4A540F" w14:textId="77777777" w:rsidR="006276B6" w:rsidRPr="006276B6" w:rsidRDefault="006276B6" w:rsidP="006276B6">
      <w:pPr>
        <w:spacing w:after="0"/>
      </w:pPr>
    </w:p>
    <w:tbl>
      <w:tblPr>
        <w:tblW w:w="9253" w:type="dxa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9"/>
        <w:gridCol w:w="249"/>
        <w:gridCol w:w="249"/>
        <w:gridCol w:w="248"/>
        <w:gridCol w:w="250"/>
        <w:gridCol w:w="248"/>
        <w:gridCol w:w="250"/>
        <w:gridCol w:w="248"/>
        <w:gridCol w:w="249"/>
        <w:gridCol w:w="249"/>
        <w:gridCol w:w="249"/>
        <w:gridCol w:w="248"/>
        <w:gridCol w:w="250"/>
        <w:gridCol w:w="249"/>
        <w:gridCol w:w="251"/>
        <w:gridCol w:w="249"/>
        <w:gridCol w:w="250"/>
        <w:gridCol w:w="250"/>
        <w:gridCol w:w="250"/>
        <w:gridCol w:w="250"/>
        <w:gridCol w:w="250"/>
        <w:gridCol w:w="249"/>
        <w:gridCol w:w="251"/>
        <w:gridCol w:w="249"/>
        <w:gridCol w:w="250"/>
        <w:gridCol w:w="250"/>
        <w:gridCol w:w="250"/>
        <w:gridCol w:w="250"/>
        <w:gridCol w:w="250"/>
        <w:gridCol w:w="249"/>
        <w:gridCol w:w="251"/>
        <w:gridCol w:w="249"/>
        <w:gridCol w:w="250"/>
      </w:tblGrid>
      <w:tr w:rsidR="006276B6" w:rsidRPr="006276B6" w14:paraId="10D61963" w14:textId="77777777" w:rsidTr="00B80DE4">
        <w:trPr>
          <w:trHeight w:hRule="exact" w:val="34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28786BD" w14:textId="77777777" w:rsidR="006276B6" w:rsidRPr="006276B6" w:rsidRDefault="006276B6" w:rsidP="00B80DE4">
            <w:pPr>
              <w:spacing w:before="25" w:after="0"/>
              <w:ind w:right="-2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Register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448B87B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31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4DA2CE3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0F8D104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5477440B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E7A3FAC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2E995FB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62B989F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118AEED2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9F8A6B6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3206556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CDC908C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74A231E2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D60A1F1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F315153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209AE87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38792E8F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BFC02A9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DFED7A6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4A3D55F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3C3D5DBA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9417599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F493DED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7D9BB03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36E83D21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67DE911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762EEFE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9775A7F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12D773E9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6E8666D7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52444F6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B7658C6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63881BE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0</w:t>
            </w:r>
          </w:p>
        </w:tc>
      </w:tr>
      <w:tr w:rsidR="006276B6" w:rsidRPr="006276B6" w14:paraId="64A64C85" w14:textId="77777777" w:rsidTr="00B80DE4">
        <w:trPr>
          <w:trHeight w:hRule="exact" w:val="52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8A9C2" w14:textId="77777777" w:rsidR="006276B6" w:rsidRPr="006276B6" w:rsidRDefault="006276B6" w:rsidP="00B80DE4">
            <w:pPr>
              <w:spacing w:before="25" w:after="0"/>
              <w:ind w:right="-2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Mask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53331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9D616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6F5F6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0DE6D4D5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B7FA985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751B9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6EA2B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4AF243CB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B1FAA39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220A1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A84BF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70037F6E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13C9C51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5A4EC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4AEE1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6145A99B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8887E2B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D0FD0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47063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5EC846ED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455DE72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387EB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2074F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389F195F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A9D29C7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89016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C58D7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4308D01A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4243E6E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BC94B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61916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5D4ED7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</w:tr>
      <w:tr w:rsidR="006276B6" w:rsidRPr="006276B6" w14:paraId="40A96600" w14:textId="77777777" w:rsidTr="00B80DE4">
        <w:trPr>
          <w:trHeight w:hRule="exact" w:val="52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26FEB" w14:textId="77777777" w:rsidR="006276B6" w:rsidRPr="006276B6" w:rsidRDefault="006276B6" w:rsidP="00B80DE4">
            <w:pPr>
              <w:spacing w:before="25" w:after="0"/>
              <w:ind w:right="-2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Value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C6FE6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DA91E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DA037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56084049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597165A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12866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7C99D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2BBE6FD7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3D562D9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DED34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1E3F2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0F527EBA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AD467CE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F398D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FCFD6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5084F0B9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713DAF3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36BC6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A806B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28ED5B85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4DCBE35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9B646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245B1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52485BDC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CF8E87B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B7D31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E97B8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2F0F3C4C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688E9E7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228E4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7BB47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83D6D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</w:tr>
    </w:tbl>
    <w:p w14:paraId="2E9C3800" w14:textId="77777777" w:rsidR="006276B6" w:rsidRDefault="006276B6" w:rsidP="006276B6">
      <w:pPr>
        <w:pStyle w:val="a4"/>
        <w:spacing w:after="0"/>
        <w:ind w:left="880"/>
        <w:jc w:val="center"/>
      </w:pPr>
    </w:p>
    <w:p w14:paraId="3DBADAF4" w14:textId="4B9BAF2D" w:rsidR="006276B6" w:rsidRPr="006276B6" w:rsidRDefault="006276B6" w:rsidP="006276B6">
      <w:pPr>
        <w:pStyle w:val="a4"/>
        <w:spacing w:after="0"/>
        <w:ind w:left="880"/>
        <w:jc w:val="center"/>
      </w:pPr>
      <w:r w:rsidRPr="006276B6">
        <w:t>GPIOA-&gt;PUPDR &amp;= ~(3&lt;&lt;( LED_PIN *2));</w:t>
      </w:r>
    </w:p>
    <w:p w14:paraId="446E8B05" w14:textId="4D95EF4F" w:rsidR="006276B6" w:rsidRPr="006276B6" w:rsidRDefault="006276B6" w:rsidP="006276B6">
      <w:pPr>
        <w:pStyle w:val="a4"/>
        <w:spacing w:after="0"/>
        <w:ind w:left="880"/>
        <w:jc w:val="center"/>
        <w:rPr>
          <w:u w:val="single"/>
        </w:rPr>
      </w:pPr>
      <w:r w:rsidRPr="006276B6">
        <w:t xml:space="preserve">GPIOA-&gt;PUPDR </w:t>
      </w:r>
      <w:r w:rsidRPr="006276B6">
        <w:rPr>
          <w:u w:val="single"/>
        </w:rPr>
        <w:t>_</w:t>
      </w:r>
      <w:r>
        <w:rPr>
          <w:u w:val="single"/>
        </w:rPr>
        <w:t>___</w:t>
      </w:r>
      <w:r w:rsidRPr="006276B6">
        <w:rPr>
          <w:u w:val="single"/>
        </w:rPr>
        <w:t>_</w:t>
      </w:r>
      <w:r w:rsidRPr="006276B6">
        <w:t xml:space="preserve">= </w:t>
      </w:r>
      <w:r>
        <w:t>_____</w:t>
      </w:r>
      <w:r w:rsidRPr="006276B6">
        <w:rPr>
          <w:u w:val="single"/>
        </w:rPr>
        <w:t xml:space="preserve">      </w:t>
      </w:r>
    </w:p>
    <w:p w14:paraId="5FD82A7D" w14:textId="4A842BB8" w:rsidR="006276B6" w:rsidRDefault="006276B6">
      <w:pPr>
        <w:spacing w:after="0"/>
      </w:pPr>
      <w:r>
        <w:br w:type="page"/>
      </w:r>
    </w:p>
    <w:p w14:paraId="4B8DFCEC" w14:textId="77777777" w:rsidR="006276B6" w:rsidRPr="006276B6" w:rsidRDefault="006276B6" w:rsidP="006276B6">
      <w:pPr>
        <w:pStyle w:val="a4"/>
        <w:spacing w:after="0"/>
        <w:ind w:left="880"/>
      </w:pPr>
    </w:p>
    <w:p w14:paraId="02E2D7ED" w14:textId="4236C72F" w:rsidR="006276B6" w:rsidRPr="006276B6" w:rsidRDefault="006276B6" w:rsidP="006276B6">
      <w:pPr>
        <w:pStyle w:val="a4"/>
        <w:widowControl w:val="0"/>
        <w:numPr>
          <w:ilvl w:val="0"/>
          <w:numId w:val="21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b/>
          <w:szCs w:val="24"/>
        </w:rPr>
      </w:pPr>
      <w:r w:rsidRPr="006276B6">
        <w:rPr>
          <w:b/>
          <w:szCs w:val="24"/>
        </w:rPr>
        <w:t>ODR:</w:t>
      </w:r>
      <w:r w:rsidRPr="006276B6">
        <w:rPr>
          <w:szCs w:val="24"/>
        </w:rPr>
        <w:t xml:space="preserve"> Set LED</w:t>
      </w:r>
      <w:r>
        <w:rPr>
          <w:szCs w:val="24"/>
        </w:rPr>
        <w:t xml:space="preserve"> (__________________)</w:t>
      </w:r>
    </w:p>
    <w:tbl>
      <w:tblPr>
        <w:tblW w:w="9072" w:type="dxa"/>
        <w:tblInd w:w="2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6276B6" w:rsidRPr="006276B6" w14:paraId="4C138724" w14:textId="77777777" w:rsidTr="00B80DE4">
        <w:trPr>
          <w:trHeight w:val="3575"/>
        </w:trPr>
        <w:tc>
          <w:tcPr>
            <w:tcW w:w="9072" w:type="dxa"/>
          </w:tcPr>
          <w:p w14:paraId="503C836B" w14:textId="77777777" w:rsidR="006276B6" w:rsidRDefault="006276B6" w:rsidP="00B80DE4">
            <w:pPr>
              <w:rPr>
                <w:i/>
                <w:noProof/>
                <w:color w:val="0070C0"/>
              </w:rPr>
            </w:pPr>
            <w:r w:rsidRPr="006276B6">
              <w:rPr>
                <w:i/>
                <w:noProof/>
                <w:color w:val="0070C0"/>
              </w:rPr>
              <w:t>Register map from reference manual</w:t>
            </w:r>
          </w:p>
          <w:p w14:paraId="538262C2" w14:textId="3F221F4F" w:rsidR="00B22F91" w:rsidRPr="006276B6" w:rsidRDefault="00B22F91" w:rsidP="00B80DE4">
            <w:r w:rsidRPr="00B22F91">
              <w:drawing>
                <wp:inline distT="0" distB="0" distL="0" distR="0" wp14:anchorId="1B17F0EB" wp14:editId="00822B56">
                  <wp:extent cx="5468113" cy="1905266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8113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3458AE" w14:textId="77777777" w:rsidR="006276B6" w:rsidRPr="006276B6" w:rsidRDefault="006276B6" w:rsidP="006276B6">
      <w:pPr>
        <w:spacing w:after="0"/>
      </w:pPr>
    </w:p>
    <w:tbl>
      <w:tblPr>
        <w:tblW w:w="9253" w:type="dxa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9"/>
        <w:gridCol w:w="249"/>
        <w:gridCol w:w="249"/>
        <w:gridCol w:w="248"/>
        <w:gridCol w:w="250"/>
        <w:gridCol w:w="248"/>
        <w:gridCol w:w="250"/>
        <w:gridCol w:w="248"/>
        <w:gridCol w:w="249"/>
        <w:gridCol w:w="249"/>
        <w:gridCol w:w="249"/>
        <w:gridCol w:w="248"/>
        <w:gridCol w:w="250"/>
        <w:gridCol w:w="249"/>
        <w:gridCol w:w="251"/>
        <w:gridCol w:w="249"/>
        <w:gridCol w:w="250"/>
        <w:gridCol w:w="250"/>
        <w:gridCol w:w="250"/>
        <w:gridCol w:w="250"/>
        <w:gridCol w:w="250"/>
        <w:gridCol w:w="249"/>
        <w:gridCol w:w="251"/>
        <w:gridCol w:w="249"/>
        <w:gridCol w:w="250"/>
        <w:gridCol w:w="250"/>
        <w:gridCol w:w="250"/>
        <w:gridCol w:w="250"/>
        <w:gridCol w:w="250"/>
        <w:gridCol w:w="249"/>
        <w:gridCol w:w="251"/>
        <w:gridCol w:w="249"/>
        <w:gridCol w:w="250"/>
      </w:tblGrid>
      <w:tr w:rsidR="006276B6" w:rsidRPr="006276B6" w14:paraId="025F63E8" w14:textId="77777777" w:rsidTr="00B80DE4">
        <w:trPr>
          <w:trHeight w:hRule="exact" w:val="34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73AD492" w14:textId="77777777" w:rsidR="006276B6" w:rsidRPr="006276B6" w:rsidRDefault="006276B6" w:rsidP="00B80DE4">
            <w:pPr>
              <w:spacing w:before="25" w:after="0"/>
              <w:ind w:right="-2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Register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6F991D8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31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5F5CFD22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D67F053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677B5400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1527885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53E624BD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F1C36C3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386D9C73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6017B7CD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8F30D04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6F470840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13146920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111BD6E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09CDF67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D336655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47E9A4B8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6960F883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82AB958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A153332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0A59D0EC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2B09359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B119E37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DEF7880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56EE9C24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AE90286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812824D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91DC9F1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06D91A11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51C9A6DC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01337F7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C56C3BD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67A00EA9" w14:textId="77777777" w:rsidR="006276B6" w:rsidRPr="006276B6" w:rsidRDefault="006276B6" w:rsidP="00B80DE4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0</w:t>
            </w:r>
          </w:p>
        </w:tc>
      </w:tr>
      <w:tr w:rsidR="006276B6" w:rsidRPr="006276B6" w14:paraId="50AED2F3" w14:textId="77777777" w:rsidTr="00B80DE4">
        <w:trPr>
          <w:trHeight w:hRule="exact" w:val="52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86E16" w14:textId="77777777" w:rsidR="006276B6" w:rsidRPr="006276B6" w:rsidRDefault="006276B6" w:rsidP="00B80DE4">
            <w:pPr>
              <w:spacing w:before="25" w:after="0"/>
              <w:ind w:right="-2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Mask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3FB51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D1B2F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89BDC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00503333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FC8CAB3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4FE15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457AD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41845EFD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E3CF345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D4BFF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95CBD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0017961B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3E63C50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48CE0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D3D41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2FE38BDB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7790E99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1ECB6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2AF86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5724845D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EF6D813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C2725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692E8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5C3E874D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D97794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D441A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A8364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494F8D63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BEFE4C3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7BF7F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A1685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ECCAC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</w:tr>
      <w:tr w:rsidR="006276B6" w:rsidRPr="006276B6" w14:paraId="162F0412" w14:textId="77777777" w:rsidTr="00B80DE4">
        <w:trPr>
          <w:trHeight w:hRule="exact" w:val="52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FA6C4" w14:textId="77777777" w:rsidR="006276B6" w:rsidRPr="006276B6" w:rsidRDefault="006276B6" w:rsidP="00B80DE4">
            <w:pPr>
              <w:spacing w:before="25" w:after="0"/>
              <w:ind w:right="-20"/>
              <w:jc w:val="center"/>
              <w:rPr>
                <w:b/>
                <w:bCs/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Value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D9C05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75E74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F84E6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5D7A2FAA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3836ADE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7A5E2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A3C5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77FEA025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E5294A3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D3251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02612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24612F72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F65F704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21CAF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3434F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3DCA1075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BE61B6B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69338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A796D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16511946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04361A1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5371A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FC394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689EC43A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DDADF81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D2A0F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36541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0150465C" w14:textId="77777777" w:rsidR="006276B6" w:rsidRPr="006276B6" w:rsidRDefault="006276B6" w:rsidP="00B80DE4">
            <w:pPr>
              <w:spacing w:before="25" w:after="0" w:line="157" w:lineRule="exact"/>
              <w:ind w:left="71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FA7DF6E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37F03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C8BCD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C1F05" w14:textId="77777777" w:rsidR="006276B6" w:rsidRPr="006276B6" w:rsidRDefault="006276B6" w:rsidP="00B80DE4">
            <w:pPr>
              <w:spacing w:before="25" w:after="0" w:line="157" w:lineRule="exact"/>
              <w:ind w:left="72" w:right="-20"/>
              <w:rPr>
                <w:b/>
                <w:bCs/>
                <w:sz w:val="16"/>
                <w:szCs w:val="16"/>
              </w:rPr>
            </w:pPr>
          </w:p>
        </w:tc>
      </w:tr>
    </w:tbl>
    <w:p w14:paraId="24BBE6C1" w14:textId="77777777" w:rsidR="006276B6" w:rsidRPr="006276B6" w:rsidRDefault="006276B6" w:rsidP="006276B6">
      <w:pPr>
        <w:jc w:val="center"/>
        <w:rPr>
          <w:b/>
        </w:rPr>
      </w:pPr>
      <w:r w:rsidRPr="006276B6">
        <w:t>GPIOA-&gt;ODR __=</w:t>
      </w:r>
      <w:r w:rsidRPr="006276B6">
        <w:rPr>
          <w:u w:val="single"/>
        </w:rPr>
        <w:t xml:space="preserve">        </w:t>
      </w:r>
      <w:r w:rsidRPr="006276B6">
        <w:t>;</w:t>
      </w:r>
      <w:r w:rsidRPr="006276B6">
        <w:rPr>
          <w:b/>
        </w:rPr>
        <w:br w:type="page"/>
      </w:r>
    </w:p>
    <w:p w14:paraId="51E15FE7" w14:textId="64ED8CED" w:rsidR="006276B6" w:rsidRDefault="006276B6" w:rsidP="006276B6">
      <w:pPr>
        <w:pStyle w:val="2"/>
      </w:pPr>
      <w:r>
        <w:lastRenderedPageBreak/>
        <w:t xml:space="preserve">B. Programming </w:t>
      </w:r>
    </w:p>
    <w:p w14:paraId="65557693" w14:textId="77777777" w:rsidR="00E64A02" w:rsidRPr="00E64A02" w:rsidRDefault="00E64A02" w:rsidP="006276B6">
      <w:pPr>
        <w:widowControl w:val="0"/>
        <w:wordWrap w:val="0"/>
        <w:autoSpaceDE w:val="0"/>
        <w:autoSpaceDN w:val="0"/>
        <w:spacing w:after="160" w:line="259" w:lineRule="auto"/>
        <w:jc w:val="both"/>
        <w:rPr>
          <w:b/>
          <w:bCs/>
        </w:rPr>
      </w:pPr>
      <w:r w:rsidRPr="00E64A02">
        <w:rPr>
          <w:b/>
          <w:bCs/>
        </w:rPr>
        <w:t>Preparation</w:t>
      </w:r>
    </w:p>
    <w:p w14:paraId="5505FF6D" w14:textId="6B097835" w:rsidR="006276B6" w:rsidRPr="006276B6" w:rsidRDefault="006276B6" w:rsidP="00E64A02">
      <w:pPr>
        <w:pStyle w:val="10"/>
        <w:ind w:leftChars="140" w:left="708" w:right="220"/>
      </w:pPr>
      <w:r w:rsidRPr="006276B6">
        <w:t xml:space="preserve">Open the program ‘Keil uVision5’ and create a new project. </w:t>
      </w:r>
    </w:p>
    <w:p w14:paraId="6224E026" w14:textId="25843329" w:rsidR="006276B6" w:rsidRPr="006276B6" w:rsidRDefault="006276B6" w:rsidP="00E64A02">
      <w:pPr>
        <w:pStyle w:val="10"/>
        <w:ind w:leftChars="140" w:left="708" w:right="220"/>
      </w:pPr>
      <w:r w:rsidRPr="006276B6">
        <w:t>“</w:t>
      </w:r>
      <w:r>
        <w:t xml:space="preserve"> /</w:t>
      </w:r>
      <w:r w:rsidRPr="006276B6">
        <w:t>repos/EC/Tutorial/TU_GPIO_Digital_Out_LED/”</w:t>
      </w:r>
    </w:p>
    <w:p w14:paraId="3BB7ECB1" w14:textId="77777777" w:rsidR="006276B6" w:rsidRPr="006276B6" w:rsidRDefault="006276B6" w:rsidP="00E64A02">
      <w:pPr>
        <w:pStyle w:val="10"/>
        <w:ind w:leftChars="140" w:left="708" w:right="220"/>
      </w:pPr>
      <w:r w:rsidRPr="006276B6">
        <w:t xml:space="preserve">Name the project as </w:t>
      </w:r>
      <w:bookmarkStart w:id="2" w:name="_Hlk80189387"/>
      <w:r w:rsidRPr="006276B6">
        <w:t>‘</w:t>
      </w:r>
      <w:r w:rsidRPr="006276B6">
        <w:rPr>
          <w:b/>
          <w:bCs/>
        </w:rPr>
        <w:t>TU_GPIO_Digital_Out_LED</w:t>
      </w:r>
      <w:r w:rsidRPr="006276B6">
        <w:t>’</w:t>
      </w:r>
      <w:bookmarkEnd w:id="2"/>
      <w:r w:rsidRPr="006276B6">
        <w:t xml:space="preserve">. </w:t>
      </w:r>
    </w:p>
    <w:p w14:paraId="1A0028CE" w14:textId="5B97EF05" w:rsidR="006276B6" w:rsidRPr="006276B6" w:rsidRDefault="006276B6" w:rsidP="00E64A02">
      <w:pPr>
        <w:pStyle w:val="10"/>
        <w:ind w:leftChars="140" w:left="708" w:right="220"/>
      </w:pPr>
      <w:r w:rsidRPr="006276B6">
        <w:t>Create a new item</w:t>
      </w:r>
      <w:r>
        <w:t>(file) and name it as</w:t>
      </w:r>
      <w:r w:rsidRPr="006276B6">
        <w:t xml:space="preserve"> ‘</w:t>
      </w:r>
      <w:r w:rsidRPr="006276B6">
        <w:rPr>
          <w:b/>
          <w:bCs/>
        </w:rPr>
        <w:t>TU_GPIO_Digital_Out_LED.c’</w:t>
      </w:r>
      <w:r w:rsidRPr="006276B6">
        <w:t xml:space="preserve"> </w:t>
      </w:r>
    </w:p>
    <w:p w14:paraId="0F339C10" w14:textId="77777777" w:rsidR="00E64A02" w:rsidRPr="00E64A02" w:rsidRDefault="006276B6" w:rsidP="00E64A02">
      <w:pPr>
        <w:pStyle w:val="10"/>
        <w:ind w:leftChars="140" w:left="708" w:right="220"/>
      </w:pPr>
      <w:r w:rsidRPr="006276B6">
        <w:t xml:space="preserve">Copy and paste </w:t>
      </w:r>
      <w:r w:rsidR="00E64A02">
        <w:t xml:space="preserve">from the </w:t>
      </w:r>
      <w:r w:rsidRPr="006276B6">
        <w:t>source code ‘</w:t>
      </w:r>
      <w:hyperlink r:id="rId14" w:history="1">
        <w:r w:rsidRPr="006276B6">
          <w:rPr>
            <w:rStyle w:val="af1"/>
            <w:b/>
            <w:bCs/>
          </w:rPr>
          <w:t>TU_GPIO_Digital_Out_LED_student.c</w:t>
        </w:r>
      </w:hyperlink>
      <w:r w:rsidRPr="006276B6">
        <w:t>’.</w:t>
      </w:r>
    </w:p>
    <w:p w14:paraId="33AD8B2D" w14:textId="6A82CE3E" w:rsidR="00E64A02" w:rsidRPr="00E64A02" w:rsidRDefault="00E64A02" w:rsidP="00E64A02">
      <w:pPr>
        <w:pStyle w:val="10"/>
        <w:ind w:leftChars="140" w:left="708" w:right="220"/>
      </w:pPr>
      <w:r w:rsidRPr="006276B6">
        <w:t xml:space="preserve">Download </w:t>
      </w:r>
      <w:hyperlink r:id="rId15" w:history="1">
        <w:r w:rsidRPr="006276B6">
          <w:rPr>
            <w:rStyle w:val="af1"/>
          </w:rPr>
          <w:t>ecRCC_student.h and ecRCC_student.c</w:t>
        </w:r>
      </w:hyperlink>
      <w:r>
        <w:t xml:space="preserve">. Then, change the file names as </w:t>
      </w:r>
      <w:r w:rsidRPr="00E64A02">
        <w:rPr>
          <w:b/>
          <w:bCs/>
        </w:rPr>
        <w:t>ecRCC.h</w:t>
      </w:r>
      <w:r w:rsidRPr="006276B6">
        <w:t xml:space="preserve"> and </w:t>
      </w:r>
      <w:r w:rsidRPr="00E64A02">
        <w:rPr>
          <w:b/>
          <w:bCs/>
        </w:rPr>
        <w:t>ecRCC.c</w:t>
      </w:r>
      <w:r w:rsidRPr="006276B6">
        <w:t>.</w:t>
      </w:r>
    </w:p>
    <w:p w14:paraId="0376627F" w14:textId="0BD996D3" w:rsidR="00E64A02" w:rsidRPr="00E64A02" w:rsidRDefault="00E64A02" w:rsidP="00E64A02">
      <w:pPr>
        <w:pStyle w:val="10"/>
        <w:ind w:leftChars="140" w:left="708" w:right="220"/>
      </w:pPr>
      <w:r>
        <w:t>S</w:t>
      </w:r>
      <w:r w:rsidRPr="006276B6">
        <w:t xml:space="preserve">ave them in </w:t>
      </w:r>
      <w:r>
        <w:t>\</w:t>
      </w:r>
      <w:r w:rsidRPr="006276B6">
        <w:t>lib folder</w:t>
      </w:r>
      <w:r>
        <w:t xml:space="preserve">:  </w:t>
      </w:r>
      <w:r w:rsidRPr="006276B6">
        <w:t>“repos/EC/</w:t>
      </w:r>
      <w:r>
        <w:t>include</w:t>
      </w:r>
      <w:r w:rsidRPr="006276B6">
        <w:t>”</w:t>
      </w:r>
    </w:p>
    <w:p w14:paraId="758660A4" w14:textId="2198F186" w:rsidR="00E64A02" w:rsidRPr="006276B6" w:rsidRDefault="00E64A02" w:rsidP="00E64A02">
      <w:pPr>
        <w:pStyle w:val="10"/>
        <w:ind w:leftChars="140" w:left="708" w:right="220"/>
      </w:pPr>
      <w:r w:rsidRPr="006276B6">
        <w:t xml:space="preserve">Include provided </w:t>
      </w:r>
      <w:r w:rsidRPr="00E64A02">
        <w:rPr>
          <w:b/>
          <w:bCs/>
        </w:rPr>
        <w:t xml:space="preserve">ecRCC.h </w:t>
      </w:r>
      <w:r w:rsidRPr="006276B6">
        <w:t xml:space="preserve">and </w:t>
      </w:r>
      <w:r w:rsidRPr="00E64A02">
        <w:rPr>
          <w:b/>
          <w:bCs/>
        </w:rPr>
        <w:t>ecRCC.c</w:t>
      </w:r>
      <w:r w:rsidRPr="006276B6">
        <w:t xml:space="preserve"> library files in your project.</w:t>
      </w:r>
    </w:p>
    <w:p w14:paraId="45A3E765" w14:textId="77777777" w:rsidR="00E64A02" w:rsidRDefault="00E64A02" w:rsidP="00E64A02">
      <w:pPr>
        <w:pStyle w:val="a4"/>
        <w:widowControl w:val="0"/>
        <w:wordWrap w:val="0"/>
        <w:autoSpaceDE w:val="0"/>
        <w:autoSpaceDN w:val="0"/>
        <w:spacing w:after="160" w:line="259" w:lineRule="auto"/>
        <w:ind w:leftChars="0"/>
        <w:jc w:val="both"/>
      </w:pPr>
    </w:p>
    <w:p w14:paraId="191C24F6" w14:textId="2D1D6638" w:rsidR="00E64A02" w:rsidRPr="00E64A02" w:rsidRDefault="00E64A02" w:rsidP="00E64A02">
      <w:pPr>
        <w:widowControl w:val="0"/>
        <w:wordWrap w:val="0"/>
        <w:autoSpaceDE w:val="0"/>
        <w:autoSpaceDN w:val="0"/>
        <w:spacing w:after="160" w:line="259" w:lineRule="auto"/>
        <w:jc w:val="both"/>
        <w:rPr>
          <w:b/>
          <w:bCs/>
        </w:rPr>
      </w:pPr>
      <w:r w:rsidRPr="00E64A02">
        <w:rPr>
          <w:b/>
          <w:bCs/>
        </w:rPr>
        <w:t>Exercise</w:t>
      </w:r>
    </w:p>
    <w:p w14:paraId="047E3C28" w14:textId="77777777" w:rsidR="00E64A02" w:rsidRPr="006276B6" w:rsidRDefault="006276B6" w:rsidP="00E64A02">
      <w:pPr>
        <w:widowControl w:val="0"/>
        <w:wordWrap w:val="0"/>
        <w:autoSpaceDE w:val="0"/>
        <w:autoSpaceDN w:val="0"/>
        <w:spacing w:after="160" w:line="259" w:lineRule="auto"/>
        <w:jc w:val="both"/>
      </w:pPr>
      <w:r w:rsidRPr="006276B6">
        <w:t xml:space="preserve">This is an example code of turning ON LED </w:t>
      </w:r>
      <w:r w:rsidRPr="00E64A02">
        <w:rPr>
          <w:i/>
        </w:rPr>
        <w:t>without</w:t>
      </w:r>
      <w:r w:rsidRPr="006276B6">
        <w:t xml:space="preserve"> button input. </w:t>
      </w:r>
      <w:r w:rsidR="00E64A02" w:rsidRPr="006276B6">
        <w:t>Do not worry if you do not understand what this code means yet. You will learn one by one in the following few weeks.</w:t>
      </w:r>
    </w:p>
    <w:p w14:paraId="697AB3EC" w14:textId="135A8721" w:rsidR="00E64A02" w:rsidRPr="006276B6" w:rsidRDefault="00E64A02" w:rsidP="00E64A02">
      <w:pPr>
        <w:widowControl w:val="0"/>
        <w:wordWrap w:val="0"/>
        <w:autoSpaceDE w:val="0"/>
        <w:autoSpaceDN w:val="0"/>
        <w:spacing w:after="160" w:line="259" w:lineRule="auto"/>
        <w:jc w:val="both"/>
      </w:pPr>
      <w:r>
        <w:t>Fill in the empty spaces in the code. Then, c</w:t>
      </w:r>
      <w:r w:rsidRPr="006276B6">
        <w:t xml:space="preserve">ompile(F7) and flash(F8) the source code </w:t>
      </w:r>
      <w:r>
        <w:t>onto</w:t>
      </w:r>
      <w:r w:rsidRPr="006276B6">
        <w:t xml:space="preserve"> the MCU board. Verify the program by checking if the LED is turned ON. </w:t>
      </w:r>
    </w:p>
    <w:p w14:paraId="1AAF9204" w14:textId="77777777" w:rsidR="00E64A02" w:rsidRPr="006276B6" w:rsidRDefault="00E64A02" w:rsidP="00E64A02">
      <w:pPr>
        <w:widowControl w:val="0"/>
        <w:wordWrap w:val="0"/>
        <w:autoSpaceDE w:val="0"/>
        <w:autoSpaceDN w:val="0"/>
        <w:spacing w:after="160" w:line="259" w:lineRule="auto"/>
        <w:jc w:val="both"/>
      </w:pPr>
    </w:p>
    <w:p w14:paraId="5C19E1DD" w14:textId="77777777" w:rsidR="006276B6" w:rsidRPr="006276B6" w:rsidRDefault="006276B6" w:rsidP="006276B6">
      <w:pPr>
        <w:pStyle w:val="a4"/>
        <w:ind w:leftChars="0"/>
        <w:jc w:val="center"/>
        <w:rPr>
          <w:noProof/>
        </w:rPr>
      </w:pPr>
      <w:r w:rsidRPr="006276B6">
        <w:rPr>
          <w:noProof/>
        </w:rPr>
        <w:drawing>
          <wp:inline distT="0" distB="0" distL="0" distR="0" wp14:anchorId="1AD10345" wp14:editId="78D77A2D">
            <wp:extent cx="4051123" cy="3396818"/>
            <wp:effectExtent l="0" t="0" r="6985" b="0"/>
            <wp:docPr id="111123667" name="그림 11112366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4410" cy="339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AE16" w14:textId="77777777" w:rsidR="00E64A02" w:rsidRDefault="00E64A02" w:rsidP="00E64A02">
      <w:pPr>
        <w:pStyle w:val="2"/>
      </w:pPr>
      <w:r w:rsidRPr="00E64A02">
        <w:lastRenderedPageBreak/>
        <w:t>Appendix</w:t>
      </w:r>
    </w:p>
    <w:p w14:paraId="7019E497" w14:textId="77777777" w:rsidR="00B52771" w:rsidRPr="00EF3A66" w:rsidRDefault="001C1608" w:rsidP="00B527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4"/>
          <w:szCs w:val="24"/>
        </w:rPr>
      </w:pPr>
      <w:hyperlink r:id="rId17">
        <w:r w:rsidR="00B52771" w:rsidRPr="00EF3A66">
          <w:rPr>
            <w:rFonts w:eastAsia="Times New Roman"/>
            <w:color w:val="0563C1"/>
            <w:sz w:val="24"/>
            <w:szCs w:val="24"/>
            <w:u w:val="single"/>
          </w:rPr>
          <w:t>See here for MCU resources</w:t>
        </w:r>
      </w:hyperlink>
    </w:p>
    <w:p w14:paraId="54738DF5" w14:textId="77777777" w:rsidR="00B52771" w:rsidRPr="00B52771" w:rsidRDefault="00B52771" w:rsidP="00B52771">
      <w:pPr>
        <w:rPr>
          <w:rFonts w:eastAsiaTheme="minorEastAsia"/>
          <w:lang w:eastAsia="ko-KR"/>
        </w:rPr>
      </w:pPr>
    </w:p>
    <w:p w14:paraId="4E2D468D" w14:textId="77777777" w:rsidR="00E64A02" w:rsidRPr="00E64A02" w:rsidRDefault="00E64A02" w:rsidP="00E64A02">
      <w:pPr>
        <w:pStyle w:val="a4"/>
        <w:widowControl w:val="0"/>
        <w:numPr>
          <w:ilvl w:val="0"/>
          <w:numId w:val="2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szCs w:val="20"/>
        </w:rPr>
      </w:pPr>
      <w:r w:rsidRPr="00E64A02">
        <w:rPr>
          <w:szCs w:val="20"/>
        </w:rPr>
        <w:t>Pin Configuration of NUCLE-F401RE</w:t>
      </w:r>
    </w:p>
    <w:p w14:paraId="39F870C8" w14:textId="2EC3C62D" w:rsidR="00E64A02" w:rsidRDefault="00E64A02" w:rsidP="00E64A02">
      <w:pPr>
        <w:pStyle w:val="a4"/>
        <w:ind w:leftChars="0" w:left="0"/>
        <w:jc w:val="center"/>
        <w:rPr>
          <w:b/>
          <w:sz w:val="24"/>
        </w:rPr>
      </w:pPr>
      <w:r w:rsidRPr="00E64A02">
        <w:rPr>
          <w:b/>
          <w:noProof/>
          <w:sz w:val="24"/>
        </w:rPr>
        <w:drawing>
          <wp:inline distT="0" distB="0" distL="0" distR="0" wp14:anchorId="0F81E42F" wp14:editId="051B9AB9">
            <wp:extent cx="3726611" cy="3189873"/>
            <wp:effectExtent l="0" t="0" r="7620" b="0"/>
            <wp:docPr id="8" name="그림 3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3" descr="텍스트, 스크린샷, 폰트, 디자인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6756" cy="320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A02">
        <w:rPr>
          <w:b/>
          <w:noProof/>
          <w:sz w:val="24"/>
        </w:rPr>
        <w:drawing>
          <wp:inline distT="0" distB="0" distL="0" distR="0" wp14:anchorId="0F0B4ECD" wp14:editId="4F230245">
            <wp:extent cx="3498440" cy="3998826"/>
            <wp:effectExtent l="0" t="0" r="6985" b="1905"/>
            <wp:docPr id="11" name="그림 3" descr="텍스트, 번호, 평행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3" descr="텍스트, 번호, 평행, 폰트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4929" cy="401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728F" w14:textId="77777777" w:rsidR="00E64A02" w:rsidRDefault="00E64A02">
      <w:pPr>
        <w:spacing w:after="0"/>
        <w:rPr>
          <w:b/>
          <w:sz w:val="24"/>
        </w:rPr>
      </w:pPr>
      <w:r>
        <w:rPr>
          <w:b/>
          <w:sz w:val="24"/>
        </w:rPr>
        <w:br w:type="page"/>
      </w:r>
    </w:p>
    <w:p w14:paraId="5D9B6D7A" w14:textId="77777777" w:rsidR="00E64A02" w:rsidRPr="00E64A02" w:rsidRDefault="00E64A02" w:rsidP="00E64A02">
      <w:pPr>
        <w:pStyle w:val="a4"/>
        <w:ind w:leftChars="0" w:left="0"/>
        <w:jc w:val="center"/>
        <w:rPr>
          <w:b/>
          <w:sz w:val="24"/>
        </w:rPr>
      </w:pPr>
    </w:p>
    <w:p w14:paraId="0B0B6F2B" w14:textId="77777777" w:rsidR="00E64A02" w:rsidRPr="00E64A02" w:rsidRDefault="00E64A02" w:rsidP="00E64A02">
      <w:pPr>
        <w:pStyle w:val="a4"/>
        <w:widowControl w:val="0"/>
        <w:numPr>
          <w:ilvl w:val="0"/>
          <w:numId w:val="22"/>
        </w:numPr>
        <w:wordWrap w:val="0"/>
        <w:autoSpaceDE w:val="0"/>
        <w:autoSpaceDN w:val="0"/>
        <w:spacing w:after="160" w:line="259" w:lineRule="auto"/>
        <w:ind w:leftChars="0"/>
        <w:rPr>
          <w:sz w:val="24"/>
        </w:rPr>
      </w:pPr>
      <w:r w:rsidRPr="00E64A02">
        <w:rPr>
          <w:sz w:val="24"/>
        </w:rPr>
        <w:t>LED/Button Circuit Diagram</w:t>
      </w:r>
    </w:p>
    <w:p w14:paraId="50B4752D" w14:textId="77777777" w:rsidR="00E64A02" w:rsidRDefault="00E64A02" w:rsidP="00E64A02">
      <w:pPr>
        <w:pStyle w:val="a4"/>
        <w:ind w:leftChars="0" w:left="760"/>
        <w:jc w:val="center"/>
        <w:rPr>
          <w:rFonts w:ascii="Times New Roman" w:hAnsi="Times New Roman" w:cs="Times New Roman"/>
          <w:sz w:val="24"/>
        </w:rPr>
      </w:pPr>
      <w:r w:rsidRPr="00BA002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7EA6675" wp14:editId="06696209">
            <wp:extent cx="4175185" cy="1940560"/>
            <wp:effectExtent l="0" t="0" r="0" b="2540"/>
            <wp:docPr id="14" name="그림 4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4" descr="텍스트, 도표, 스크린샷, 라인이(가) 표시된 사진&#10;&#10;자동 생성된 설명"/>
                    <pic:cNvPicPr>
                      <a:picLocks noChangeAspect="1"/>
                    </pic:cNvPicPr>
                  </pic:nvPicPr>
                  <pic:blipFill rotWithShape="1">
                    <a:blip r:embed="rId20"/>
                    <a:srcRect r="2589" b="21079"/>
                    <a:stretch/>
                  </pic:blipFill>
                  <pic:spPr bwMode="auto">
                    <a:xfrm>
                      <a:off x="0" y="0"/>
                      <a:ext cx="4187827" cy="1946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00DCC" w14:textId="77777777" w:rsidR="00E64A02" w:rsidRDefault="00E64A02" w:rsidP="00E64A02">
      <w:pPr>
        <w:pStyle w:val="a4"/>
        <w:ind w:leftChars="0" w:left="760"/>
        <w:jc w:val="center"/>
        <w:rPr>
          <w:rFonts w:ascii="Times New Roman" w:hAnsi="Times New Roman" w:cs="Times New Roman"/>
          <w:sz w:val="24"/>
        </w:rPr>
      </w:pPr>
    </w:p>
    <w:p w14:paraId="3B1E2BC4" w14:textId="77777777" w:rsidR="00E64A02" w:rsidRPr="00BA002E" w:rsidRDefault="00E64A02" w:rsidP="00E64A02">
      <w:pPr>
        <w:pStyle w:val="a4"/>
        <w:ind w:leftChars="0" w:left="760"/>
        <w:jc w:val="center"/>
        <w:rPr>
          <w:rFonts w:ascii="Times New Roman" w:hAnsi="Times New Roman" w:cs="Times New Roman"/>
          <w:sz w:val="24"/>
        </w:rPr>
      </w:pPr>
      <w:r w:rsidRPr="00BA002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3E2AA58" wp14:editId="79ADB8D9">
            <wp:extent cx="4060558" cy="1934845"/>
            <wp:effectExtent l="0" t="0" r="0" b="8255"/>
            <wp:docPr id="15" name="그림 3" descr="텍스트, 도표, 지도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3" descr="텍스트, 도표, 지도, 평면도이(가) 표시된 사진&#10;&#10;자동 생성된 설명"/>
                    <pic:cNvPicPr>
                      <a:picLocks noChangeAspect="1"/>
                    </pic:cNvPicPr>
                  </pic:nvPicPr>
                  <pic:blipFill rotWithShape="1">
                    <a:blip r:embed="rId21"/>
                    <a:srcRect l="7105" t="47008"/>
                    <a:stretch/>
                  </pic:blipFill>
                  <pic:spPr bwMode="auto">
                    <a:xfrm>
                      <a:off x="0" y="0"/>
                      <a:ext cx="4066520" cy="1937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1CFEE" w14:textId="51B592FE" w:rsidR="00E64A02" w:rsidRDefault="00E64A02">
      <w:pPr>
        <w:spacing w:after="0"/>
      </w:pPr>
    </w:p>
    <w:sectPr w:rsidR="00E64A02" w:rsidSect="00B52771">
      <w:headerReference w:type="default" r:id="rId22"/>
      <w:pgSz w:w="11906" w:h="16838"/>
      <w:pgMar w:top="1440" w:right="1077" w:bottom="1134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FC8AC" w14:textId="77777777" w:rsidR="001C1608" w:rsidRDefault="001C1608" w:rsidP="00A206D8">
      <w:r>
        <w:separator/>
      </w:r>
    </w:p>
  </w:endnote>
  <w:endnote w:type="continuationSeparator" w:id="0">
    <w:p w14:paraId="4773C70D" w14:textId="77777777" w:rsidR="001C1608" w:rsidRDefault="001C1608" w:rsidP="00A20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8EE53" w14:textId="77777777" w:rsidR="001C1608" w:rsidRDefault="001C1608" w:rsidP="00A206D8">
      <w:r>
        <w:separator/>
      </w:r>
    </w:p>
  </w:footnote>
  <w:footnote w:type="continuationSeparator" w:id="0">
    <w:p w14:paraId="424B17A1" w14:textId="77777777" w:rsidR="001C1608" w:rsidRDefault="001C1608" w:rsidP="00A20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401BF" w14:textId="79D18F80" w:rsidR="00C40F9B" w:rsidRPr="00664D6D" w:rsidRDefault="00326838" w:rsidP="00A206D8">
    <w:r>
      <w:rPr>
        <w:lang w:eastAsia="ko-KR"/>
      </w:rPr>
      <w:t>Embedded Controller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734130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6E6731"/>
    <w:multiLevelType w:val="hybridMultilevel"/>
    <w:tmpl w:val="25E04D6C"/>
    <w:lvl w:ilvl="0" w:tplc="1B48152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5140498"/>
    <w:multiLevelType w:val="hybridMultilevel"/>
    <w:tmpl w:val="F04090F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1A87CAE"/>
    <w:multiLevelType w:val="hybridMultilevel"/>
    <w:tmpl w:val="C994DCFA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144374F6"/>
    <w:multiLevelType w:val="hybridMultilevel"/>
    <w:tmpl w:val="F6B897CA"/>
    <w:lvl w:ilvl="0" w:tplc="1B48152E">
      <w:start w:val="1"/>
      <w:numFmt w:val="bullet"/>
      <w:lvlText w:val="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5" w15:restartNumberingAfterBreak="0">
    <w:nsid w:val="34322EC7"/>
    <w:multiLevelType w:val="hybridMultilevel"/>
    <w:tmpl w:val="688E960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5E24CEA"/>
    <w:multiLevelType w:val="hybridMultilevel"/>
    <w:tmpl w:val="20687778"/>
    <w:lvl w:ilvl="0" w:tplc="C9FED0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C9E3551"/>
    <w:multiLevelType w:val="hybridMultilevel"/>
    <w:tmpl w:val="69323530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1440303"/>
    <w:multiLevelType w:val="hybridMultilevel"/>
    <w:tmpl w:val="900C86C8"/>
    <w:lvl w:ilvl="0" w:tplc="0E1EEA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6D47F1A"/>
    <w:multiLevelType w:val="hybridMultilevel"/>
    <w:tmpl w:val="B8A64F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92842FE"/>
    <w:multiLevelType w:val="hybridMultilevel"/>
    <w:tmpl w:val="D952B4E4"/>
    <w:lvl w:ilvl="0" w:tplc="C0DE9FAA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2BC4D1D"/>
    <w:multiLevelType w:val="hybridMultilevel"/>
    <w:tmpl w:val="397810FA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D1E1DD0"/>
    <w:multiLevelType w:val="hybridMultilevel"/>
    <w:tmpl w:val="13423CFC"/>
    <w:lvl w:ilvl="0" w:tplc="933010A8">
      <w:start w:val="1"/>
      <w:numFmt w:val="bullet"/>
      <w:pStyle w:val="1"/>
      <w:lvlText w:val="▪"/>
      <w:lvlJc w:val="left"/>
      <w:pPr>
        <w:ind w:left="401" w:hanging="40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01" w:hanging="400"/>
      </w:pPr>
      <w:rPr>
        <w:rFonts w:ascii="Wingdings" w:hAnsi="Wingdings" w:hint="default"/>
      </w:rPr>
    </w:lvl>
    <w:lvl w:ilvl="2" w:tplc="E86C38D2">
      <w:start w:val="1"/>
      <w:numFmt w:val="bullet"/>
      <w:lvlText w:val="◦"/>
      <w:lvlJc w:val="left"/>
      <w:pPr>
        <w:ind w:left="1201" w:hanging="400"/>
      </w:pPr>
      <w:rPr>
        <w:rFonts w:ascii="Times New Roman" w:hAnsi="Times New Roman" w:cs="Times New Roman" w:hint="default"/>
      </w:rPr>
    </w:lvl>
    <w:lvl w:ilvl="3" w:tplc="04090001" w:tentative="1">
      <w:start w:val="1"/>
      <w:numFmt w:val="bullet"/>
      <w:lvlText w:val=""/>
      <w:lvlJc w:val="left"/>
      <w:pPr>
        <w:ind w:left="1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</w:abstractNum>
  <w:abstractNum w:abstractNumId="13" w15:restartNumberingAfterBreak="0">
    <w:nsid w:val="5EC90715"/>
    <w:multiLevelType w:val="hybridMultilevel"/>
    <w:tmpl w:val="94C01C9C"/>
    <w:lvl w:ilvl="0" w:tplc="A01E15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3352219"/>
    <w:multiLevelType w:val="hybridMultilevel"/>
    <w:tmpl w:val="27CC025A"/>
    <w:lvl w:ilvl="0" w:tplc="6E1EFFB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668013AC"/>
    <w:multiLevelType w:val="hybridMultilevel"/>
    <w:tmpl w:val="E5CEA778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C4823B1"/>
    <w:multiLevelType w:val="hybridMultilevel"/>
    <w:tmpl w:val="8640E0EE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89E21D48">
      <w:start w:val="1"/>
      <w:numFmt w:val="bullet"/>
      <w:pStyle w:val="10"/>
      <w:lvlText w:val="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16"/>
  </w:num>
  <w:num w:numId="5">
    <w:abstractNumId w:val="2"/>
  </w:num>
  <w:num w:numId="6">
    <w:abstractNumId w:val="9"/>
  </w:num>
  <w:num w:numId="7">
    <w:abstractNumId w:val="16"/>
  </w:num>
  <w:num w:numId="8">
    <w:abstractNumId w:val="16"/>
  </w:num>
  <w:num w:numId="9">
    <w:abstractNumId w:val="16"/>
  </w:num>
  <w:num w:numId="10">
    <w:abstractNumId w:val="3"/>
  </w:num>
  <w:num w:numId="11">
    <w:abstractNumId w:val="5"/>
  </w:num>
  <w:num w:numId="12">
    <w:abstractNumId w:val="16"/>
  </w:num>
  <w:num w:numId="13">
    <w:abstractNumId w:val="14"/>
  </w:num>
  <w:num w:numId="14">
    <w:abstractNumId w:val="6"/>
  </w:num>
  <w:num w:numId="15">
    <w:abstractNumId w:val="10"/>
  </w:num>
  <w:num w:numId="16">
    <w:abstractNumId w:val="16"/>
  </w:num>
  <w:num w:numId="17">
    <w:abstractNumId w:val="15"/>
  </w:num>
  <w:num w:numId="18">
    <w:abstractNumId w:val="1"/>
  </w:num>
  <w:num w:numId="19">
    <w:abstractNumId w:val="7"/>
  </w:num>
  <w:num w:numId="20">
    <w:abstractNumId w:val="11"/>
  </w:num>
  <w:num w:numId="21">
    <w:abstractNumId w:val="4"/>
  </w:num>
  <w:num w:numId="22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zsDAzMjcxtARyDJR0lIJTi4sz8/NACgwNagG3ThqWLQAAAA=="/>
  </w:docVars>
  <w:rsids>
    <w:rsidRoot w:val="00A206D8"/>
    <w:rsid w:val="00000607"/>
    <w:rsid w:val="00003B90"/>
    <w:rsid w:val="00004701"/>
    <w:rsid w:val="00004FC5"/>
    <w:rsid w:val="000051E3"/>
    <w:rsid w:val="00010065"/>
    <w:rsid w:val="000102D2"/>
    <w:rsid w:val="00013733"/>
    <w:rsid w:val="00016041"/>
    <w:rsid w:val="000177A6"/>
    <w:rsid w:val="000208B5"/>
    <w:rsid w:val="00024084"/>
    <w:rsid w:val="00034E68"/>
    <w:rsid w:val="00036214"/>
    <w:rsid w:val="0003621C"/>
    <w:rsid w:val="0003656E"/>
    <w:rsid w:val="0004339F"/>
    <w:rsid w:val="00050EAE"/>
    <w:rsid w:val="00051F50"/>
    <w:rsid w:val="000524C2"/>
    <w:rsid w:val="00052D15"/>
    <w:rsid w:val="00054ED0"/>
    <w:rsid w:val="00064114"/>
    <w:rsid w:val="000669D3"/>
    <w:rsid w:val="000675A3"/>
    <w:rsid w:val="00070E05"/>
    <w:rsid w:val="00071990"/>
    <w:rsid w:val="000729E4"/>
    <w:rsid w:val="0007337D"/>
    <w:rsid w:val="00081645"/>
    <w:rsid w:val="00083B53"/>
    <w:rsid w:val="00084B5C"/>
    <w:rsid w:val="00084D2F"/>
    <w:rsid w:val="00085D6F"/>
    <w:rsid w:val="00087B05"/>
    <w:rsid w:val="00087EF0"/>
    <w:rsid w:val="00092683"/>
    <w:rsid w:val="00092D06"/>
    <w:rsid w:val="00095357"/>
    <w:rsid w:val="00097023"/>
    <w:rsid w:val="000A2AE9"/>
    <w:rsid w:val="000A336D"/>
    <w:rsid w:val="000A4474"/>
    <w:rsid w:val="000A5101"/>
    <w:rsid w:val="000B3D19"/>
    <w:rsid w:val="000B45A5"/>
    <w:rsid w:val="000B5907"/>
    <w:rsid w:val="000B69C6"/>
    <w:rsid w:val="000B7249"/>
    <w:rsid w:val="000C0DFA"/>
    <w:rsid w:val="000C1976"/>
    <w:rsid w:val="000C3540"/>
    <w:rsid w:val="000C4C76"/>
    <w:rsid w:val="000C4DD7"/>
    <w:rsid w:val="000C63AC"/>
    <w:rsid w:val="000D0447"/>
    <w:rsid w:val="000D3AA2"/>
    <w:rsid w:val="000D3F2F"/>
    <w:rsid w:val="000D41D1"/>
    <w:rsid w:val="000D44D7"/>
    <w:rsid w:val="000D4C06"/>
    <w:rsid w:val="000D526D"/>
    <w:rsid w:val="000D5583"/>
    <w:rsid w:val="000E065E"/>
    <w:rsid w:val="000E0D86"/>
    <w:rsid w:val="000E0F3F"/>
    <w:rsid w:val="000E56C5"/>
    <w:rsid w:val="000E71EA"/>
    <w:rsid w:val="000F6F6D"/>
    <w:rsid w:val="00100A79"/>
    <w:rsid w:val="001012AF"/>
    <w:rsid w:val="00101CA5"/>
    <w:rsid w:val="0010319B"/>
    <w:rsid w:val="00113435"/>
    <w:rsid w:val="00114EC0"/>
    <w:rsid w:val="00114F2A"/>
    <w:rsid w:val="0011606C"/>
    <w:rsid w:val="00116EAE"/>
    <w:rsid w:val="001173C9"/>
    <w:rsid w:val="00117F9D"/>
    <w:rsid w:val="00121729"/>
    <w:rsid w:val="001241D1"/>
    <w:rsid w:val="00125833"/>
    <w:rsid w:val="0012597B"/>
    <w:rsid w:val="00126117"/>
    <w:rsid w:val="0013284F"/>
    <w:rsid w:val="0013416D"/>
    <w:rsid w:val="001370BE"/>
    <w:rsid w:val="00137DA4"/>
    <w:rsid w:val="00146D4E"/>
    <w:rsid w:val="00152E05"/>
    <w:rsid w:val="001534F0"/>
    <w:rsid w:val="00160562"/>
    <w:rsid w:val="0016493E"/>
    <w:rsid w:val="00172791"/>
    <w:rsid w:val="001727AF"/>
    <w:rsid w:val="00172ABC"/>
    <w:rsid w:val="00174D39"/>
    <w:rsid w:val="0018081D"/>
    <w:rsid w:val="00192F72"/>
    <w:rsid w:val="001A03CF"/>
    <w:rsid w:val="001A1A2E"/>
    <w:rsid w:val="001A2D3D"/>
    <w:rsid w:val="001A355F"/>
    <w:rsid w:val="001A37C5"/>
    <w:rsid w:val="001A73BF"/>
    <w:rsid w:val="001B5E6E"/>
    <w:rsid w:val="001C07C0"/>
    <w:rsid w:val="001C1608"/>
    <w:rsid w:val="001C248C"/>
    <w:rsid w:val="001C356C"/>
    <w:rsid w:val="001C374C"/>
    <w:rsid w:val="001C4AC0"/>
    <w:rsid w:val="001D3E7F"/>
    <w:rsid w:val="001E58A7"/>
    <w:rsid w:val="001E7DA7"/>
    <w:rsid w:val="001F13A1"/>
    <w:rsid w:val="001F188A"/>
    <w:rsid w:val="001F2395"/>
    <w:rsid w:val="001F3AF5"/>
    <w:rsid w:val="001F53C6"/>
    <w:rsid w:val="001F596C"/>
    <w:rsid w:val="002000F5"/>
    <w:rsid w:val="00204CE3"/>
    <w:rsid w:val="0020533E"/>
    <w:rsid w:val="00207210"/>
    <w:rsid w:val="0021369D"/>
    <w:rsid w:val="002141B8"/>
    <w:rsid w:val="002143B5"/>
    <w:rsid w:val="00221108"/>
    <w:rsid w:val="002259D3"/>
    <w:rsid w:val="00225DC6"/>
    <w:rsid w:val="00226525"/>
    <w:rsid w:val="00227068"/>
    <w:rsid w:val="00231813"/>
    <w:rsid w:val="00231FAE"/>
    <w:rsid w:val="002347EB"/>
    <w:rsid w:val="00234C16"/>
    <w:rsid w:val="00234C92"/>
    <w:rsid w:val="0023592C"/>
    <w:rsid w:val="00236CBD"/>
    <w:rsid w:val="002400F0"/>
    <w:rsid w:val="002418BC"/>
    <w:rsid w:val="0024197F"/>
    <w:rsid w:val="00244554"/>
    <w:rsid w:val="002514B8"/>
    <w:rsid w:val="00253839"/>
    <w:rsid w:val="00255C09"/>
    <w:rsid w:val="00265029"/>
    <w:rsid w:val="00265736"/>
    <w:rsid w:val="00270D13"/>
    <w:rsid w:val="00271C24"/>
    <w:rsid w:val="00271DB2"/>
    <w:rsid w:val="00272758"/>
    <w:rsid w:val="00273B62"/>
    <w:rsid w:val="0028369D"/>
    <w:rsid w:val="0028642A"/>
    <w:rsid w:val="00291DF2"/>
    <w:rsid w:val="002922CA"/>
    <w:rsid w:val="0029409E"/>
    <w:rsid w:val="00296053"/>
    <w:rsid w:val="002A1640"/>
    <w:rsid w:val="002A1C4D"/>
    <w:rsid w:val="002A4C88"/>
    <w:rsid w:val="002A791B"/>
    <w:rsid w:val="002B03DA"/>
    <w:rsid w:val="002B19E6"/>
    <w:rsid w:val="002B7082"/>
    <w:rsid w:val="002B762F"/>
    <w:rsid w:val="002C088D"/>
    <w:rsid w:val="002C1778"/>
    <w:rsid w:val="002C1BC4"/>
    <w:rsid w:val="002C2664"/>
    <w:rsid w:val="002C4094"/>
    <w:rsid w:val="002D47EB"/>
    <w:rsid w:val="002D5708"/>
    <w:rsid w:val="002E36E9"/>
    <w:rsid w:val="002E4EAD"/>
    <w:rsid w:val="002E60BA"/>
    <w:rsid w:val="002F7DF4"/>
    <w:rsid w:val="00300517"/>
    <w:rsid w:val="00303961"/>
    <w:rsid w:val="00307E7A"/>
    <w:rsid w:val="00313345"/>
    <w:rsid w:val="00314434"/>
    <w:rsid w:val="0031520D"/>
    <w:rsid w:val="003252C0"/>
    <w:rsid w:val="00326838"/>
    <w:rsid w:val="003279C5"/>
    <w:rsid w:val="00331CE4"/>
    <w:rsid w:val="00333D85"/>
    <w:rsid w:val="00335F6B"/>
    <w:rsid w:val="00337F45"/>
    <w:rsid w:val="00342372"/>
    <w:rsid w:val="00342951"/>
    <w:rsid w:val="003436D8"/>
    <w:rsid w:val="00346451"/>
    <w:rsid w:val="00346C9B"/>
    <w:rsid w:val="00347CAF"/>
    <w:rsid w:val="00351D10"/>
    <w:rsid w:val="003569D1"/>
    <w:rsid w:val="00362DFB"/>
    <w:rsid w:val="00363C07"/>
    <w:rsid w:val="00365417"/>
    <w:rsid w:val="00373914"/>
    <w:rsid w:val="0037600D"/>
    <w:rsid w:val="0037613C"/>
    <w:rsid w:val="003776E2"/>
    <w:rsid w:val="00382460"/>
    <w:rsid w:val="00386DEB"/>
    <w:rsid w:val="00386E84"/>
    <w:rsid w:val="00387304"/>
    <w:rsid w:val="003920E2"/>
    <w:rsid w:val="00392D5B"/>
    <w:rsid w:val="00397E02"/>
    <w:rsid w:val="003A6A10"/>
    <w:rsid w:val="003A7194"/>
    <w:rsid w:val="003B31E8"/>
    <w:rsid w:val="003B4E27"/>
    <w:rsid w:val="003B5124"/>
    <w:rsid w:val="003B5A00"/>
    <w:rsid w:val="003B72C2"/>
    <w:rsid w:val="003C731F"/>
    <w:rsid w:val="003D0011"/>
    <w:rsid w:val="003D05A0"/>
    <w:rsid w:val="003D0F5C"/>
    <w:rsid w:val="003D2DF1"/>
    <w:rsid w:val="003D3FE0"/>
    <w:rsid w:val="003E58F7"/>
    <w:rsid w:val="003F04CA"/>
    <w:rsid w:val="003F0F70"/>
    <w:rsid w:val="003F14BD"/>
    <w:rsid w:val="003F1D9B"/>
    <w:rsid w:val="003F2C1F"/>
    <w:rsid w:val="003F3C65"/>
    <w:rsid w:val="003F479B"/>
    <w:rsid w:val="003F6DED"/>
    <w:rsid w:val="004001D4"/>
    <w:rsid w:val="00400E6C"/>
    <w:rsid w:val="00407947"/>
    <w:rsid w:val="00411268"/>
    <w:rsid w:val="0042197D"/>
    <w:rsid w:val="004229FB"/>
    <w:rsid w:val="00424E94"/>
    <w:rsid w:val="0043041E"/>
    <w:rsid w:val="00431838"/>
    <w:rsid w:val="0043485A"/>
    <w:rsid w:val="00436B33"/>
    <w:rsid w:val="0043736F"/>
    <w:rsid w:val="00437AE7"/>
    <w:rsid w:val="0044000F"/>
    <w:rsid w:val="004450B3"/>
    <w:rsid w:val="00446C26"/>
    <w:rsid w:val="00450B79"/>
    <w:rsid w:val="00454844"/>
    <w:rsid w:val="00456DCD"/>
    <w:rsid w:val="00457984"/>
    <w:rsid w:val="00461FCE"/>
    <w:rsid w:val="004627AF"/>
    <w:rsid w:val="00463A20"/>
    <w:rsid w:val="00470D70"/>
    <w:rsid w:val="00471E18"/>
    <w:rsid w:val="00473678"/>
    <w:rsid w:val="004736CC"/>
    <w:rsid w:val="004751A5"/>
    <w:rsid w:val="004757E2"/>
    <w:rsid w:val="00475BCB"/>
    <w:rsid w:val="00475C84"/>
    <w:rsid w:val="0048170E"/>
    <w:rsid w:val="004826C7"/>
    <w:rsid w:val="00484AB1"/>
    <w:rsid w:val="0048762B"/>
    <w:rsid w:val="00487CF3"/>
    <w:rsid w:val="0049058F"/>
    <w:rsid w:val="00490D10"/>
    <w:rsid w:val="00491E4A"/>
    <w:rsid w:val="00496590"/>
    <w:rsid w:val="004A2316"/>
    <w:rsid w:val="004A4100"/>
    <w:rsid w:val="004A6786"/>
    <w:rsid w:val="004B41A8"/>
    <w:rsid w:val="004B7C79"/>
    <w:rsid w:val="004C20F1"/>
    <w:rsid w:val="004C272E"/>
    <w:rsid w:val="004C362B"/>
    <w:rsid w:val="004C3893"/>
    <w:rsid w:val="004C4E9B"/>
    <w:rsid w:val="004C6EAB"/>
    <w:rsid w:val="004D1241"/>
    <w:rsid w:val="004D5031"/>
    <w:rsid w:val="004E0B28"/>
    <w:rsid w:val="004E545A"/>
    <w:rsid w:val="004F1029"/>
    <w:rsid w:val="004F596C"/>
    <w:rsid w:val="004F5AC4"/>
    <w:rsid w:val="004F7487"/>
    <w:rsid w:val="0050797F"/>
    <w:rsid w:val="00512F31"/>
    <w:rsid w:val="00517576"/>
    <w:rsid w:val="00523E16"/>
    <w:rsid w:val="00526B1D"/>
    <w:rsid w:val="00527ABB"/>
    <w:rsid w:val="00532A66"/>
    <w:rsid w:val="00532EC2"/>
    <w:rsid w:val="00535D24"/>
    <w:rsid w:val="00537BA4"/>
    <w:rsid w:val="00542468"/>
    <w:rsid w:val="00542C6A"/>
    <w:rsid w:val="0054583B"/>
    <w:rsid w:val="00546839"/>
    <w:rsid w:val="00551E25"/>
    <w:rsid w:val="00554181"/>
    <w:rsid w:val="00557E95"/>
    <w:rsid w:val="0056037E"/>
    <w:rsid w:val="00564109"/>
    <w:rsid w:val="0056611F"/>
    <w:rsid w:val="00566BCD"/>
    <w:rsid w:val="0057290F"/>
    <w:rsid w:val="005767A4"/>
    <w:rsid w:val="00581345"/>
    <w:rsid w:val="005A0D25"/>
    <w:rsid w:val="005A37EE"/>
    <w:rsid w:val="005A6806"/>
    <w:rsid w:val="005B1493"/>
    <w:rsid w:val="005B23CE"/>
    <w:rsid w:val="005B4BBF"/>
    <w:rsid w:val="005B5469"/>
    <w:rsid w:val="005B58A1"/>
    <w:rsid w:val="005B70E3"/>
    <w:rsid w:val="005C0A86"/>
    <w:rsid w:val="005C0EAD"/>
    <w:rsid w:val="005C2871"/>
    <w:rsid w:val="005C6D99"/>
    <w:rsid w:val="005C76F9"/>
    <w:rsid w:val="005C7B31"/>
    <w:rsid w:val="005D0140"/>
    <w:rsid w:val="005D0E70"/>
    <w:rsid w:val="005D7387"/>
    <w:rsid w:val="005E0742"/>
    <w:rsid w:val="005E2CB6"/>
    <w:rsid w:val="005E362F"/>
    <w:rsid w:val="005E3B7E"/>
    <w:rsid w:val="005E4E51"/>
    <w:rsid w:val="005E633B"/>
    <w:rsid w:val="005F11EB"/>
    <w:rsid w:val="005F1C2D"/>
    <w:rsid w:val="005F32F6"/>
    <w:rsid w:val="005F365B"/>
    <w:rsid w:val="005F67DA"/>
    <w:rsid w:val="0060006F"/>
    <w:rsid w:val="006101E8"/>
    <w:rsid w:val="006102B0"/>
    <w:rsid w:val="00614CF8"/>
    <w:rsid w:val="00625BC1"/>
    <w:rsid w:val="006268CB"/>
    <w:rsid w:val="006276B6"/>
    <w:rsid w:val="00635E9C"/>
    <w:rsid w:val="00637593"/>
    <w:rsid w:val="00642989"/>
    <w:rsid w:val="006429AD"/>
    <w:rsid w:val="006604E3"/>
    <w:rsid w:val="00661B02"/>
    <w:rsid w:val="006638EB"/>
    <w:rsid w:val="00665BB7"/>
    <w:rsid w:val="0067200A"/>
    <w:rsid w:val="0068027E"/>
    <w:rsid w:val="006807C2"/>
    <w:rsid w:val="0068112D"/>
    <w:rsid w:val="006815A0"/>
    <w:rsid w:val="0068382D"/>
    <w:rsid w:val="00687E9F"/>
    <w:rsid w:val="006915C1"/>
    <w:rsid w:val="00695BAC"/>
    <w:rsid w:val="006A3267"/>
    <w:rsid w:val="006A370A"/>
    <w:rsid w:val="006A3F56"/>
    <w:rsid w:val="006A50F0"/>
    <w:rsid w:val="006A5A2F"/>
    <w:rsid w:val="006B01F8"/>
    <w:rsid w:val="006B15D2"/>
    <w:rsid w:val="006B3043"/>
    <w:rsid w:val="006C0EEF"/>
    <w:rsid w:val="006C1AF0"/>
    <w:rsid w:val="006C3D45"/>
    <w:rsid w:val="006C6F11"/>
    <w:rsid w:val="006C70CD"/>
    <w:rsid w:val="006D2DEC"/>
    <w:rsid w:val="006D784C"/>
    <w:rsid w:val="006D7872"/>
    <w:rsid w:val="006E113C"/>
    <w:rsid w:val="006E2847"/>
    <w:rsid w:val="006E29AD"/>
    <w:rsid w:val="006F577A"/>
    <w:rsid w:val="0070213C"/>
    <w:rsid w:val="007042F6"/>
    <w:rsid w:val="00705468"/>
    <w:rsid w:val="007119F7"/>
    <w:rsid w:val="00713943"/>
    <w:rsid w:val="00713BA4"/>
    <w:rsid w:val="00715009"/>
    <w:rsid w:val="007208A1"/>
    <w:rsid w:val="007245E3"/>
    <w:rsid w:val="00726B9E"/>
    <w:rsid w:val="00732E05"/>
    <w:rsid w:val="007331CB"/>
    <w:rsid w:val="0075026A"/>
    <w:rsid w:val="00756F01"/>
    <w:rsid w:val="00761C76"/>
    <w:rsid w:val="007720A8"/>
    <w:rsid w:val="007723EB"/>
    <w:rsid w:val="00772C13"/>
    <w:rsid w:val="00774AA8"/>
    <w:rsid w:val="00776E1F"/>
    <w:rsid w:val="00785283"/>
    <w:rsid w:val="00786101"/>
    <w:rsid w:val="00790116"/>
    <w:rsid w:val="00791628"/>
    <w:rsid w:val="00791FFC"/>
    <w:rsid w:val="007A1AE1"/>
    <w:rsid w:val="007A68F8"/>
    <w:rsid w:val="007B69E1"/>
    <w:rsid w:val="007B6C67"/>
    <w:rsid w:val="007B76B6"/>
    <w:rsid w:val="007B7E6A"/>
    <w:rsid w:val="007C4A29"/>
    <w:rsid w:val="007C4F35"/>
    <w:rsid w:val="007C583C"/>
    <w:rsid w:val="007D0924"/>
    <w:rsid w:val="007D2F6A"/>
    <w:rsid w:val="007D383A"/>
    <w:rsid w:val="007D677A"/>
    <w:rsid w:val="007D68A1"/>
    <w:rsid w:val="007E0EE1"/>
    <w:rsid w:val="007E1743"/>
    <w:rsid w:val="007E1DA3"/>
    <w:rsid w:val="007E35C0"/>
    <w:rsid w:val="007E66C7"/>
    <w:rsid w:val="007F0203"/>
    <w:rsid w:val="007F158D"/>
    <w:rsid w:val="00800173"/>
    <w:rsid w:val="008012DB"/>
    <w:rsid w:val="008069B9"/>
    <w:rsid w:val="0080778E"/>
    <w:rsid w:val="0081008F"/>
    <w:rsid w:val="0081163C"/>
    <w:rsid w:val="00811940"/>
    <w:rsid w:val="00816F0F"/>
    <w:rsid w:val="008210A4"/>
    <w:rsid w:val="00821335"/>
    <w:rsid w:val="008220B9"/>
    <w:rsid w:val="00823098"/>
    <w:rsid w:val="008250F2"/>
    <w:rsid w:val="008319A0"/>
    <w:rsid w:val="008322E4"/>
    <w:rsid w:val="00833041"/>
    <w:rsid w:val="00842761"/>
    <w:rsid w:val="00842EBA"/>
    <w:rsid w:val="008430E3"/>
    <w:rsid w:val="0085154C"/>
    <w:rsid w:val="00852B01"/>
    <w:rsid w:val="00855074"/>
    <w:rsid w:val="00857D4C"/>
    <w:rsid w:val="00861BF1"/>
    <w:rsid w:val="008762D8"/>
    <w:rsid w:val="008773B2"/>
    <w:rsid w:val="00881513"/>
    <w:rsid w:val="00882CF9"/>
    <w:rsid w:val="00895F27"/>
    <w:rsid w:val="008A0458"/>
    <w:rsid w:val="008A1BF0"/>
    <w:rsid w:val="008A37E4"/>
    <w:rsid w:val="008A5B20"/>
    <w:rsid w:val="008B033D"/>
    <w:rsid w:val="008B1450"/>
    <w:rsid w:val="008B3762"/>
    <w:rsid w:val="008B3CAE"/>
    <w:rsid w:val="008B6072"/>
    <w:rsid w:val="008B610B"/>
    <w:rsid w:val="008B709D"/>
    <w:rsid w:val="008C2C61"/>
    <w:rsid w:val="008D42AD"/>
    <w:rsid w:val="008D7E52"/>
    <w:rsid w:val="008E1051"/>
    <w:rsid w:val="008E5C66"/>
    <w:rsid w:val="008E5DF6"/>
    <w:rsid w:val="008E62A5"/>
    <w:rsid w:val="008E6E22"/>
    <w:rsid w:val="008F09F2"/>
    <w:rsid w:val="009078C7"/>
    <w:rsid w:val="00911F4C"/>
    <w:rsid w:val="0091219E"/>
    <w:rsid w:val="00912EC9"/>
    <w:rsid w:val="00913A60"/>
    <w:rsid w:val="009151FE"/>
    <w:rsid w:val="00916559"/>
    <w:rsid w:val="009165AD"/>
    <w:rsid w:val="00921C49"/>
    <w:rsid w:val="0092493C"/>
    <w:rsid w:val="009255E4"/>
    <w:rsid w:val="0092799B"/>
    <w:rsid w:val="00927AEB"/>
    <w:rsid w:val="00937E78"/>
    <w:rsid w:val="00944451"/>
    <w:rsid w:val="00946088"/>
    <w:rsid w:val="00951138"/>
    <w:rsid w:val="0095388C"/>
    <w:rsid w:val="009546D6"/>
    <w:rsid w:val="00961371"/>
    <w:rsid w:val="00963E1F"/>
    <w:rsid w:val="009669D4"/>
    <w:rsid w:val="00967844"/>
    <w:rsid w:val="0097266B"/>
    <w:rsid w:val="00974CF5"/>
    <w:rsid w:val="00974D9F"/>
    <w:rsid w:val="00980A61"/>
    <w:rsid w:val="0098116B"/>
    <w:rsid w:val="0098364D"/>
    <w:rsid w:val="00986BF7"/>
    <w:rsid w:val="00990C0A"/>
    <w:rsid w:val="00995B68"/>
    <w:rsid w:val="009A0EA3"/>
    <w:rsid w:val="009A416D"/>
    <w:rsid w:val="009A4C43"/>
    <w:rsid w:val="009B1452"/>
    <w:rsid w:val="009B223C"/>
    <w:rsid w:val="009B3A8B"/>
    <w:rsid w:val="009B41E5"/>
    <w:rsid w:val="009C2BA8"/>
    <w:rsid w:val="009C3592"/>
    <w:rsid w:val="009C7E27"/>
    <w:rsid w:val="009D0A71"/>
    <w:rsid w:val="009D1658"/>
    <w:rsid w:val="009D28FD"/>
    <w:rsid w:val="009D4CB3"/>
    <w:rsid w:val="009D7E0B"/>
    <w:rsid w:val="009E3AB3"/>
    <w:rsid w:val="009E532B"/>
    <w:rsid w:val="009E58D5"/>
    <w:rsid w:val="009E60BE"/>
    <w:rsid w:val="009F035E"/>
    <w:rsid w:val="00A02684"/>
    <w:rsid w:val="00A02A77"/>
    <w:rsid w:val="00A06A7D"/>
    <w:rsid w:val="00A17907"/>
    <w:rsid w:val="00A206D8"/>
    <w:rsid w:val="00A21A11"/>
    <w:rsid w:val="00A25F9A"/>
    <w:rsid w:val="00A32481"/>
    <w:rsid w:val="00A42F62"/>
    <w:rsid w:val="00A43472"/>
    <w:rsid w:val="00A43FCC"/>
    <w:rsid w:val="00A45670"/>
    <w:rsid w:val="00A522D5"/>
    <w:rsid w:val="00A52C79"/>
    <w:rsid w:val="00A53973"/>
    <w:rsid w:val="00A53C41"/>
    <w:rsid w:val="00A54930"/>
    <w:rsid w:val="00A624F4"/>
    <w:rsid w:val="00A632F6"/>
    <w:rsid w:val="00A66375"/>
    <w:rsid w:val="00A70C88"/>
    <w:rsid w:val="00A74B78"/>
    <w:rsid w:val="00A825A8"/>
    <w:rsid w:val="00A83439"/>
    <w:rsid w:val="00A83D8A"/>
    <w:rsid w:val="00A90035"/>
    <w:rsid w:val="00A91B59"/>
    <w:rsid w:val="00A931C1"/>
    <w:rsid w:val="00AA13A0"/>
    <w:rsid w:val="00AA3E22"/>
    <w:rsid w:val="00AA72F6"/>
    <w:rsid w:val="00AA7EA6"/>
    <w:rsid w:val="00AB01E5"/>
    <w:rsid w:val="00AB0A4A"/>
    <w:rsid w:val="00AB0BBA"/>
    <w:rsid w:val="00AB6B08"/>
    <w:rsid w:val="00AC0656"/>
    <w:rsid w:val="00AC4C69"/>
    <w:rsid w:val="00AC4E44"/>
    <w:rsid w:val="00AD156A"/>
    <w:rsid w:val="00AD4712"/>
    <w:rsid w:val="00AD4892"/>
    <w:rsid w:val="00AE2BA6"/>
    <w:rsid w:val="00AE33A1"/>
    <w:rsid w:val="00AE77C1"/>
    <w:rsid w:val="00AF03E3"/>
    <w:rsid w:val="00B0180A"/>
    <w:rsid w:val="00B020E7"/>
    <w:rsid w:val="00B04245"/>
    <w:rsid w:val="00B06A89"/>
    <w:rsid w:val="00B079EC"/>
    <w:rsid w:val="00B12BE8"/>
    <w:rsid w:val="00B1789E"/>
    <w:rsid w:val="00B22F91"/>
    <w:rsid w:val="00B264B5"/>
    <w:rsid w:val="00B27A5C"/>
    <w:rsid w:val="00B300F1"/>
    <w:rsid w:val="00B31229"/>
    <w:rsid w:val="00B3252D"/>
    <w:rsid w:val="00B362C1"/>
    <w:rsid w:val="00B478A2"/>
    <w:rsid w:val="00B52771"/>
    <w:rsid w:val="00B53C33"/>
    <w:rsid w:val="00B575A5"/>
    <w:rsid w:val="00B605E3"/>
    <w:rsid w:val="00B60FD3"/>
    <w:rsid w:val="00B6182E"/>
    <w:rsid w:val="00B66B3B"/>
    <w:rsid w:val="00B67B7F"/>
    <w:rsid w:val="00B726BA"/>
    <w:rsid w:val="00B74234"/>
    <w:rsid w:val="00B76211"/>
    <w:rsid w:val="00B81C6D"/>
    <w:rsid w:val="00B83073"/>
    <w:rsid w:val="00B8311C"/>
    <w:rsid w:val="00B923DB"/>
    <w:rsid w:val="00B9314D"/>
    <w:rsid w:val="00B9390C"/>
    <w:rsid w:val="00B94592"/>
    <w:rsid w:val="00B96801"/>
    <w:rsid w:val="00B96EE0"/>
    <w:rsid w:val="00BA6F3A"/>
    <w:rsid w:val="00BA7C7B"/>
    <w:rsid w:val="00BA7D68"/>
    <w:rsid w:val="00BB28E8"/>
    <w:rsid w:val="00BC0612"/>
    <w:rsid w:val="00BC0822"/>
    <w:rsid w:val="00BC38DF"/>
    <w:rsid w:val="00BC6BCA"/>
    <w:rsid w:val="00BD0978"/>
    <w:rsid w:val="00BD1E15"/>
    <w:rsid w:val="00BD38A5"/>
    <w:rsid w:val="00BD5F57"/>
    <w:rsid w:val="00BD7F69"/>
    <w:rsid w:val="00BE0FCE"/>
    <w:rsid w:val="00BE7486"/>
    <w:rsid w:val="00BF2304"/>
    <w:rsid w:val="00BF3035"/>
    <w:rsid w:val="00BF5052"/>
    <w:rsid w:val="00BF5E92"/>
    <w:rsid w:val="00C00FB6"/>
    <w:rsid w:val="00C01541"/>
    <w:rsid w:val="00C0229D"/>
    <w:rsid w:val="00C06CF0"/>
    <w:rsid w:val="00C14E14"/>
    <w:rsid w:val="00C17BD1"/>
    <w:rsid w:val="00C2515F"/>
    <w:rsid w:val="00C2672C"/>
    <w:rsid w:val="00C26BC5"/>
    <w:rsid w:val="00C3085D"/>
    <w:rsid w:val="00C30C0A"/>
    <w:rsid w:val="00C32B31"/>
    <w:rsid w:val="00C3325E"/>
    <w:rsid w:val="00C354B3"/>
    <w:rsid w:val="00C40586"/>
    <w:rsid w:val="00C40F9B"/>
    <w:rsid w:val="00C42053"/>
    <w:rsid w:val="00C46EC4"/>
    <w:rsid w:val="00C52781"/>
    <w:rsid w:val="00C53201"/>
    <w:rsid w:val="00C64CC2"/>
    <w:rsid w:val="00C6539C"/>
    <w:rsid w:val="00C65D0C"/>
    <w:rsid w:val="00C66B0E"/>
    <w:rsid w:val="00C71E9E"/>
    <w:rsid w:val="00C806C2"/>
    <w:rsid w:val="00C80A22"/>
    <w:rsid w:val="00C87B36"/>
    <w:rsid w:val="00C9189D"/>
    <w:rsid w:val="00C921BB"/>
    <w:rsid w:val="00C92684"/>
    <w:rsid w:val="00C94B49"/>
    <w:rsid w:val="00C95AE4"/>
    <w:rsid w:val="00CA1925"/>
    <w:rsid w:val="00CA27E6"/>
    <w:rsid w:val="00CA2E7F"/>
    <w:rsid w:val="00CA348B"/>
    <w:rsid w:val="00CA4352"/>
    <w:rsid w:val="00CC54C7"/>
    <w:rsid w:val="00CC5EC9"/>
    <w:rsid w:val="00CD1B8D"/>
    <w:rsid w:val="00CD4233"/>
    <w:rsid w:val="00CD5139"/>
    <w:rsid w:val="00CD57C0"/>
    <w:rsid w:val="00CD6DF6"/>
    <w:rsid w:val="00CE034A"/>
    <w:rsid w:val="00CE4005"/>
    <w:rsid w:val="00CE42E4"/>
    <w:rsid w:val="00CE43DF"/>
    <w:rsid w:val="00CE56D8"/>
    <w:rsid w:val="00CE64E3"/>
    <w:rsid w:val="00CE6BCB"/>
    <w:rsid w:val="00CE6C55"/>
    <w:rsid w:val="00CE76F8"/>
    <w:rsid w:val="00CF0DEB"/>
    <w:rsid w:val="00CF2475"/>
    <w:rsid w:val="00CF380D"/>
    <w:rsid w:val="00CF68CE"/>
    <w:rsid w:val="00D00F77"/>
    <w:rsid w:val="00D0174D"/>
    <w:rsid w:val="00D04D1A"/>
    <w:rsid w:val="00D1359F"/>
    <w:rsid w:val="00D14616"/>
    <w:rsid w:val="00D1715E"/>
    <w:rsid w:val="00D201E8"/>
    <w:rsid w:val="00D2292E"/>
    <w:rsid w:val="00D332C2"/>
    <w:rsid w:val="00D33CD4"/>
    <w:rsid w:val="00D34CFE"/>
    <w:rsid w:val="00D36608"/>
    <w:rsid w:val="00D36993"/>
    <w:rsid w:val="00D377D1"/>
    <w:rsid w:val="00D40586"/>
    <w:rsid w:val="00D422A1"/>
    <w:rsid w:val="00D46B58"/>
    <w:rsid w:val="00D46C91"/>
    <w:rsid w:val="00D4775D"/>
    <w:rsid w:val="00D50252"/>
    <w:rsid w:val="00D514F3"/>
    <w:rsid w:val="00D522A6"/>
    <w:rsid w:val="00D53D88"/>
    <w:rsid w:val="00D543C7"/>
    <w:rsid w:val="00D6055D"/>
    <w:rsid w:val="00D6705E"/>
    <w:rsid w:val="00D6792F"/>
    <w:rsid w:val="00D71B98"/>
    <w:rsid w:val="00D71C2A"/>
    <w:rsid w:val="00D81FAC"/>
    <w:rsid w:val="00D8639E"/>
    <w:rsid w:val="00D8745E"/>
    <w:rsid w:val="00D874EF"/>
    <w:rsid w:val="00D91B1F"/>
    <w:rsid w:val="00D932CF"/>
    <w:rsid w:val="00D94789"/>
    <w:rsid w:val="00D948E9"/>
    <w:rsid w:val="00D95269"/>
    <w:rsid w:val="00DA10A1"/>
    <w:rsid w:val="00DB0F38"/>
    <w:rsid w:val="00DB13E1"/>
    <w:rsid w:val="00DB4849"/>
    <w:rsid w:val="00DB4906"/>
    <w:rsid w:val="00DB4C0E"/>
    <w:rsid w:val="00DB7870"/>
    <w:rsid w:val="00DC2509"/>
    <w:rsid w:val="00DC2665"/>
    <w:rsid w:val="00DC32D4"/>
    <w:rsid w:val="00DC38A9"/>
    <w:rsid w:val="00DC57D4"/>
    <w:rsid w:val="00DD2582"/>
    <w:rsid w:val="00DD30C7"/>
    <w:rsid w:val="00DD45FB"/>
    <w:rsid w:val="00DD4DA0"/>
    <w:rsid w:val="00DD6D7E"/>
    <w:rsid w:val="00DE03F1"/>
    <w:rsid w:val="00DE15E2"/>
    <w:rsid w:val="00DE1815"/>
    <w:rsid w:val="00DE26AE"/>
    <w:rsid w:val="00DE4E3C"/>
    <w:rsid w:val="00DE5A41"/>
    <w:rsid w:val="00DE6604"/>
    <w:rsid w:val="00DF1EF4"/>
    <w:rsid w:val="00DF2DEC"/>
    <w:rsid w:val="00DF7B66"/>
    <w:rsid w:val="00E01B43"/>
    <w:rsid w:val="00E04620"/>
    <w:rsid w:val="00E06228"/>
    <w:rsid w:val="00E07073"/>
    <w:rsid w:val="00E115AE"/>
    <w:rsid w:val="00E12998"/>
    <w:rsid w:val="00E13004"/>
    <w:rsid w:val="00E16E9C"/>
    <w:rsid w:val="00E2566F"/>
    <w:rsid w:val="00E263CF"/>
    <w:rsid w:val="00E30F89"/>
    <w:rsid w:val="00E31E75"/>
    <w:rsid w:val="00E32336"/>
    <w:rsid w:val="00E32A89"/>
    <w:rsid w:val="00E350A5"/>
    <w:rsid w:val="00E35CAC"/>
    <w:rsid w:val="00E3625C"/>
    <w:rsid w:val="00E36CB4"/>
    <w:rsid w:val="00E36DCB"/>
    <w:rsid w:val="00E37B5B"/>
    <w:rsid w:val="00E408B0"/>
    <w:rsid w:val="00E42C30"/>
    <w:rsid w:val="00E437DD"/>
    <w:rsid w:val="00E4479B"/>
    <w:rsid w:val="00E538FC"/>
    <w:rsid w:val="00E53970"/>
    <w:rsid w:val="00E55318"/>
    <w:rsid w:val="00E56F91"/>
    <w:rsid w:val="00E57E96"/>
    <w:rsid w:val="00E623BE"/>
    <w:rsid w:val="00E63780"/>
    <w:rsid w:val="00E64A02"/>
    <w:rsid w:val="00E67B9E"/>
    <w:rsid w:val="00E72A8E"/>
    <w:rsid w:val="00E76614"/>
    <w:rsid w:val="00E766CF"/>
    <w:rsid w:val="00E77010"/>
    <w:rsid w:val="00E9492E"/>
    <w:rsid w:val="00EA0CBE"/>
    <w:rsid w:val="00EA1DE9"/>
    <w:rsid w:val="00EA65AF"/>
    <w:rsid w:val="00EA65BB"/>
    <w:rsid w:val="00EA6B4F"/>
    <w:rsid w:val="00EB76F4"/>
    <w:rsid w:val="00EC171F"/>
    <w:rsid w:val="00EC314B"/>
    <w:rsid w:val="00EC5B55"/>
    <w:rsid w:val="00EC5BD4"/>
    <w:rsid w:val="00EC5FE0"/>
    <w:rsid w:val="00EC72D8"/>
    <w:rsid w:val="00ED0ADB"/>
    <w:rsid w:val="00ED0B8E"/>
    <w:rsid w:val="00ED3655"/>
    <w:rsid w:val="00ED5B64"/>
    <w:rsid w:val="00ED6888"/>
    <w:rsid w:val="00EF4B69"/>
    <w:rsid w:val="00F02B79"/>
    <w:rsid w:val="00F0458B"/>
    <w:rsid w:val="00F051A1"/>
    <w:rsid w:val="00F05BF6"/>
    <w:rsid w:val="00F10537"/>
    <w:rsid w:val="00F21941"/>
    <w:rsid w:val="00F22CCF"/>
    <w:rsid w:val="00F24EDF"/>
    <w:rsid w:val="00F277CD"/>
    <w:rsid w:val="00F30E01"/>
    <w:rsid w:val="00F348D5"/>
    <w:rsid w:val="00F405B1"/>
    <w:rsid w:val="00F4209C"/>
    <w:rsid w:val="00F422BB"/>
    <w:rsid w:val="00F455DE"/>
    <w:rsid w:val="00F46D8A"/>
    <w:rsid w:val="00F46F1C"/>
    <w:rsid w:val="00F473D3"/>
    <w:rsid w:val="00F512FA"/>
    <w:rsid w:val="00F5266F"/>
    <w:rsid w:val="00F52B6B"/>
    <w:rsid w:val="00F54CE5"/>
    <w:rsid w:val="00F56E37"/>
    <w:rsid w:val="00F628DA"/>
    <w:rsid w:val="00F634CB"/>
    <w:rsid w:val="00F635C2"/>
    <w:rsid w:val="00F6780F"/>
    <w:rsid w:val="00F71935"/>
    <w:rsid w:val="00F72195"/>
    <w:rsid w:val="00F75FA5"/>
    <w:rsid w:val="00F8562D"/>
    <w:rsid w:val="00F86E52"/>
    <w:rsid w:val="00F87CA2"/>
    <w:rsid w:val="00F903FC"/>
    <w:rsid w:val="00F908F0"/>
    <w:rsid w:val="00F94DBC"/>
    <w:rsid w:val="00F957B5"/>
    <w:rsid w:val="00F95FA0"/>
    <w:rsid w:val="00F9640D"/>
    <w:rsid w:val="00FA084C"/>
    <w:rsid w:val="00FA66A1"/>
    <w:rsid w:val="00FA6DCF"/>
    <w:rsid w:val="00FB1941"/>
    <w:rsid w:val="00FB442A"/>
    <w:rsid w:val="00FC1BAA"/>
    <w:rsid w:val="00FC2E37"/>
    <w:rsid w:val="00FC4090"/>
    <w:rsid w:val="00FC56F2"/>
    <w:rsid w:val="00FC5E13"/>
    <w:rsid w:val="00FC6FDF"/>
    <w:rsid w:val="00FD0F28"/>
    <w:rsid w:val="00FD39C6"/>
    <w:rsid w:val="00FD43C8"/>
    <w:rsid w:val="00FD5287"/>
    <w:rsid w:val="00FD6C43"/>
    <w:rsid w:val="00FE0298"/>
    <w:rsid w:val="00FE052F"/>
    <w:rsid w:val="00FE0FB4"/>
    <w:rsid w:val="00FE26B4"/>
    <w:rsid w:val="00FE697F"/>
    <w:rsid w:val="00FF0857"/>
    <w:rsid w:val="00FF203B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021F5"/>
  <w15:chartTrackingRefBased/>
  <w15:docId w15:val="{CD495529-DBE5-4347-AA42-AE3D76CE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kern w:val="2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내용"/>
    <w:qFormat/>
    <w:rsid w:val="00A206D8"/>
    <w:pPr>
      <w:spacing w:after="200"/>
    </w:pPr>
    <w:rPr>
      <w:rFonts w:eastAsia="Arial"/>
      <w:kern w:val="0"/>
      <w:lang w:val="tr-TR" w:eastAsia="tr-TR"/>
    </w:rPr>
  </w:style>
  <w:style w:type="paragraph" w:styleId="11">
    <w:name w:val="heading 1"/>
    <w:basedOn w:val="a0"/>
    <w:next w:val="a0"/>
    <w:link w:val="1Char"/>
    <w:uiPriority w:val="9"/>
    <w:qFormat/>
    <w:rsid w:val="00A206D8"/>
    <w:pPr>
      <w:keepNext/>
      <w:keepLines/>
      <w:spacing w:before="400" w:after="120"/>
      <w:outlineLvl w:val="0"/>
    </w:pPr>
    <w:rPr>
      <w:sz w:val="40"/>
      <w:szCs w:val="40"/>
      <w:lang w:eastAsia="ko-KR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A206D8"/>
    <w:pPr>
      <w:keepNext/>
      <w:keepLines/>
      <w:spacing w:before="360" w:after="120"/>
      <w:outlineLvl w:val="1"/>
    </w:pPr>
    <w:rPr>
      <w:sz w:val="32"/>
      <w:szCs w:val="32"/>
      <w:lang w:eastAsia="ko-KR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A206D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A206D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A206D8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A206D8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A206D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A206D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A206D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Char"/>
    <w:uiPriority w:val="34"/>
    <w:qFormat/>
    <w:rsid w:val="00A206D8"/>
    <w:pPr>
      <w:ind w:leftChars="400" w:left="800"/>
    </w:pPr>
  </w:style>
  <w:style w:type="table" w:styleId="a5">
    <w:name w:val="Table Grid"/>
    <w:basedOn w:val="a2"/>
    <w:uiPriority w:val="59"/>
    <w:rsid w:val="00A52C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0"/>
    <w:next w:val="a0"/>
    <w:uiPriority w:val="35"/>
    <w:semiHidden/>
    <w:unhideWhenUsed/>
    <w:qFormat/>
    <w:rsid w:val="00A206D8"/>
    <w:rPr>
      <w:b/>
      <w:bCs/>
      <w:sz w:val="20"/>
      <w:szCs w:val="20"/>
    </w:rPr>
  </w:style>
  <w:style w:type="character" w:styleId="a7">
    <w:name w:val="Placeholder Text"/>
    <w:basedOn w:val="a1"/>
    <w:uiPriority w:val="99"/>
    <w:semiHidden/>
    <w:rsid w:val="00FF4670"/>
    <w:rPr>
      <w:color w:val="808080"/>
    </w:rPr>
  </w:style>
  <w:style w:type="paragraph" w:styleId="a8">
    <w:name w:val="header"/>
    <w:basedOn w:val="a0"/>
    <w:link w:val="Char0"/>
    <w:unhideWhenUsed/>
    <w:rsid w:val="000100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8"/>
    <w:rsid w:val="00010065"/>
  </w:style>
  <w:style w:type="paragraph" w:styleId="a9">
    <w:name w:val="footer"/>
    <w:basedOn w:val="a0"/>
    <w:link w:val="Char1"/>
    <w:unhideWhenUsed/>
    <w:rsid w:val="0001006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9"/>
    <w:rsid w:val="00010065"/>
  </w:style>
  <w:style w:type="paragraph" w:styleId="aa">
    <w:name w:val="Normal (Web)"/>
    <w:basedOn w:val="a0"/>
    <w:uiPriority w:val="99"/>
    <w:unhideWhenUsed/>
    <w:rsid w:val="00AD4712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ab">
    <w:name w:val="No Spacing"/>
    <w:uiPriority w:val="1"/>
    <w:qFormat/>
    <w:rsid w:val="00A206D8"/>
    <w:pPr>
      <w:spacing w:line="240" w:lineRule="auto"/>
    </w:pPr>
    <w:rPr>
      <w:kern w:val="0"/>
      <w:lang w:val="ko"/>
    </w:rPr>
  </w:style>
  <w:style w:type="paragraph" w:styleId="a">
    <w:name w:val="List Bullet"/>
    <w:basedOn w:val="a0"/>
    <w:uiPriority w:val="99"/>
    <w:unhideWhenUsed/>
    <w:rsid w:val="00CA1925"/>
    <w:pPr>
      <w:numPr>
        <w:numId w:val="1"/>
      </w:numPr>
      <w:contextualSpacing/>
    </w:pPr>
  </w:style>
  <w:style w:type="paragraph" w:styleId="ac">
    <w:name w:val="Balloon Text"/>
    <w:basedOn w:val="a0"/>
    <w:link w:val="Char2"/>
    <w:semiHidden/>
    <w:unhideWhenUsed/>
    <w:rsid w:val="00FC6FD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c"/>
    <w:uiPriority w:val="99"/>
    <w:semiHidden/>
    <w:rsid w:val="00FC6FDF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1"/>
    <w:link w:val="11"/>
    <w:uiPriority w:val="9"/>
    <w:rsid w:val="00A206D8"/>
    <w:rPr>
      <w:rFonts w:eastAsia="Arial"/>
      <w:kern w:val="0"/>
      <w:sz w:val="40"/>
      <w:szCs w:val="40"/>
      <w:lang w:val="tr-TR"/>
    </w:rPr>
  </w:style>
  <w:style w:type="character" w:customStyle="1" w:styleId="2Char">
    <w:name w:val="제목 2 Char"/>
    <w:basedOn w:val="a1"/>
    <w:link w:val="2"/>
    <w:uiPriority w:val="9"/>
    <w:rsid w:val="00A206D8"/>
    <w:rPr>
      <w:rFonts w:eastAsia="Arial"/>
      <w:kern w:val="0"/>
      <w:sz w:val="32"/>
      <w:szCs w:val="32"/>
      <w:lang w:val="tr-TR"/>
    </w:rPr>
  </w:style>
  <w:style w:type="character" w:customStyle="1" w:styleId="3Char">
    <w:name w:val="제목 3 Char"/>
    <w:basedOn w:val="a1"/>
    <w:link w:val="3"/>
    <w:uiPriority w:val="9"/>
    <w:rsid w:val="00A206D8"/>
    <w:rPr>
      <w:color w:val="434343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A206D8"/>
    <w:rPr>
      <w:color w:val="666666"/>
      <w:sz w:val="24"/>
      <w:szCs w:val="24"/>
    </w:rPr>
  </w:style>
  <w:style w:type="character" w:customStyle="1" w:styleId="5Char">
    <w:name w:val="제목 5 Char"/>
    <w:basedOn w:val="a1"/>
    <w:link w:val="5"/>
    <w:uiPriority w:val="9"/>
    <w:rsid w:val="00A206D8"/>
    <w:rPr>
      <w:color w:val="666666"/>
    </w:rPr>
  </w:style>
  <w:style w:type="character" w:customStyle="1" w:styleId="6Char">
    <w:name w:val="제목 6 Char"/>
    <w:basedOn w:val="a1"/>
    <w:link w:val="6"/>
    <w:uiPriority w:val="9"/>
    <w:semiHidden/>
    <w:rsid w:val="00A206D8"/>
    <w:rPr>
      <w:i/>
      <w:color w:val="666666"/>
    </w:rPr>
  </w:style>
  <w:style w:type="paragraph" w:styleId="ad">
    <w:name w:val="Title"/>
    <w:basedOn w:val="a0"/>
    <w:next w:val="a0"/>
    <w:link w:val="Char3"/>
    <w:uiPriority w:val="10"/>
    <w:qFormat/>
    <w:rsid w:val="00A206D8"/>
    <w:pPr>
      <w:keepNext/>
      <w:keepLines/>
      <w:spacing w:after="60"/>
    </w:pPr>
    <w:rPr>
      <w:sz w:val="52"/>
      <w:szCs w:val="52"/>
    </w:rPr>
  </w:style>
  <w:style w:type="character" w:customStyle="1" w:styleId="Char3">
    <w:name w:val="제목 Char"/>
    <w:basedOn w:val="a1"/>
    <w:link w:val="ad"/>
    <w:uiPriority w:val="10"/>
    <w:rsid w:val="00A206D8"/>
    <w:rPr>
      <w:sz w:val="52"/>
      <w:szCs w:val="52"/>
    </w:rPr>
  </w:style>
  <w:style w:type="paragraph" w:styleId="ae">
    <w:name w:val="Subtitle"/>
    <w:basedOn w:val="a0"/>
    <w:next w:val="a0"/>
    <w:link w:val="Char4"/>
    <w:uiPriority w:val="11"/>
    <w:qFormat/>
    <w:rsid w:val="00A206D8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Char4">
    <w:name w:val="부제 Char"/>
    <w:basedOn w:val="a1"/>
    <w:link w:val="ae"/>
    <w:uiPriority w:val="11"/>
    <w:rsid w:val="00A206D8"/>
    <w:rPr>
      <w:rFonts w:eastAsia="Arial"/>
      <w:color w:val="666666"/>
      <w:sz w:val="30"/>
      <w:szCs w:val="30"/>
    </w:rPr>
  </w:style>
  <w:style w:type="character" w:styleId="af">
    <w:name w:val="Emphasis"/>
    <w:basedOn w:val="a1"/>
    <w:uiPriority w:val="20"/>
    <w:qFormat/>
    <w:rsid w:val="00A206D8"/>
    <w:rPr>
      <w:i/>
      <w:iCs/>
    </w:rPr>
  </w:style>
  <w:style w:type="paragraph" w:customStyle="1" w:styleId="1">
    <w:name w:val="단락 스타일1"/>
    <w:basedOn w:val="a"/>
    <w:qFormat/>
    <w:rsid w:val="00A206D8"/>
    <w:pPr>
      <w:numPr>
        <w:numId w:val="2"/>
      </w:numPr>
    </w:pPr>
  </w:style>
  <w:style w:type="character" w:customStyle="1" w:styleId="7Char">
    <w:name w:val="제목 7 Char"/>
    <w:basedOn w:val="a1"/>
    <w:link w:val="7"/>
    <w:uiPriority w:val="9"/>
    <w:semiHidden/>
    <w:rsid w:val="00A206D8"/>
    <w:rPr>
      <w:rFonts w:asciiTheme="majorHAnsi" w:eastAsiaTheme="majorEastAsia" w:hAnsiTheme="majorHAnsi" w:cstheme="majorBidi"/>
      <w:i/>
      <w:iCs/>
      <w:color w:val="404040" w:themeColor="text1" w:themeTint="BF"/>
      <w:kern w:val="0"/>
      <w:lang w:val="tr-TR" w:eastAsia="tr-TR"/>
    </w:rPr>
  </w:style>
  <w:style w:type="character" w:customStyle="1" w:styleId="8Char">
    <w:name w:val="제목 8 Char"/>
    <w:basedOn w:val="a1"/>
    <w:link w:val="8"/>
    <w:uiPriority w:val="9"/>
    <w:semiHidden/>
    <w:rsid w:val="00A206D8"/>
    <w:rPr>
      <w:rFonts w:asciiTheme="majorHAnsi" w:eastAsiaTheme="majorEastAsia" w:hAnsiTheme="majorHAnsi" w:cstheme="majorBidi"/>
      <w:color w:val="5B9BD5" w:themeColor="accent1"/>
      <w:kern w:val="0"/>
      <w:sz w:val="20"/>
      <w:szCs w:val="20"/>
      <w:lang w:val="tr-TR" w:eastAsia="tr-TR"/>
    </w:rPr>
  </w:style>
  <w:style w:type="character" w:customStyle="1" w:styleId="9Char">
    <w:name w:val="제목 9 Char"/>
    <w:basedOn w:val="a1"/>
    <w:link w:val="9"/>
    <w:uiPriority w:val="9"/>
    <w:semiHidden/>
    <w:rsid w:val="00A206D8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tr-TR" w:eastAsia="tr-TR"/>
    </w:rPr>
  </w:style>
  <w:style w:type="character" w:customStyle="1" w:styleId="scurriculumsyllabustext">
    <w:name w:val="s_curriculum_syllabus_text"/>
    <w:basedOn w:val="a1"/>
    <w:rsid w:val="00A206D8"/>
  </w:style>
  <w:style w:type="character" w:customStyle="1" w:styleId="title2">
    <w:name w:val="title2"/>
    <w:basedOn w:val="a1"/>
    <w:rsid w:val="00A206D8"/>
    <w:rPr>
      <w:rFonts w:ascii="Trebuchet MS" w:hAnsi="Trebuchet MS" w:hint="default"/>
      <w:b/>
      <w:bCs/>
      <w:color w:val="3A6891"/>
      <w:sz w:val="18"/>
      <w:szCs w:val="18"/>
    </w:rPr>
  </w:style>
  <w:style w:type="character" w:customStyle="1" w:styleId="bookauthor1">
    <w:name w:val="bookauthor1"/>
    <w:basedOn w:val="a1"/>
    <w:rsid w:val="00A206D8"/>
    <w:rPr>
      <w:sz w:val="17"/>
      <w:szCs w:val="17"/>
    </w:rPr>
  </w:style>
  <w:style w:type="character" w:customStyle="1" w:styleId="pln1">
    <w:name w:val="pln1"/>
    <w:basedOn w:val="a1"/>
    <w:rsid w:val="00A206D8"/>
    <w:rPr>
      <w:color w:val="000000"/>
    </w:rPr>
  </w:style>
  <w:style w:type="character" w:customStyle="1" w:styleId="pun">
    <w:name w:val="pun"/>
    <w:basedOn w:val="a1"/>
    <w:rsid w:val="00A206D8"/>
  </w:style>
  <w:style w:type="paragraph" w:customStyle="1" w:styleId="first">
    <w:name w:val="first"/>
    <w:basedOn w:val="a0"/>
    <w:rsid w:val="00A206D8"/>
    <w:pPr>
      <w:spacing w:before="100" w:beforeAutospacing="1" w:after="100" w:afterAutospacing="1"/>
    </w:pPr>
    <w:rPr>
      <w:rFonts w:ascii="굴림" w:eastAsia="굴림" w:hAnsi="굴림" w:cs="굴림"/>
      <w:lang w:val="en-US" w:eastAsia="ko-KR"/>
    </w:rPr>
  </w:style>
  <w:style w:type="character" w:styleId="af0">
    <w:name w:val="Strong"/>
    <w:basedOn w:val="a1"/>
    <w:uiPriority w:val="22"/>
    <w:qFormat/>
    <w:rsid w:val="00A206D8"/>
    <w:rPr>
      <w:b/>
      <w:bCs/>
    </w:rPr>
  </w:style>
  <w:style w:type="character" w:customStyle="1" w:styleId="apple-converted-space">
    <w:name w:val="apple-converted-space"/>
    <w:basedOn w:val="a1"/>
    <w:rsid w:val="00A206D8"/>
  </w:style>
  <w:style w:type="character" w:customStyle="1" w:styleId="highlighted">
    <w:name w:val="highlighted"/>
    <w:basedOn w:val="a1"/>
    <w:rsid w:val="00A206D8"/>
  </w:style>
  <w:style w:type="character" w:styleId="af1">
    <w:name w:val="Hyperlink"/>
    <w:basedOn w:val="a1"/>
    <w:unhideWhenUsed/>
    <w:rsid w:val="00A206D8"/>
    <w:rPr>
      <w:color w:val="0563C1" w:themeColor="hyperlink"/>
      <w:u w:val="single"/>
    </w:rPr>
  </w:style>
  <w:style w:type="character" w:styleId="af2">
    <w:name w:val="Intense Reference"/>
    <w:basedOn w:val="a1"/>
    <w:uiPriority w:val="32"/>
    <w:qFormat/>
    <w:rsid w:val="00A206D8"/>
    <w:rPr>
      <w:b/>
      <w:bCs/>
      <w:smallCaps/>
      <w:color w:val="ED7D31" w:themeColor="accent2"/>
      <w:spacing w:val="5"/>
      <w:u w:val="single"/>
    </w:rPr>
  </w:style>
  <w:style w:type="character" w:styleId="af3">
    <w:name w:val="annotation reference"/>
    <w:basedOn w:val="a1"/>
    <w:semiHidden/>
    <w:unhideWhenUsed/>
    <w:rsid w:val="00A206D8"/>
    <w:rPr>
      <w:sz w:val="18"/>
      <w:szCs w:val="18"/>
    </w:rPr>
  </w:style>
  <w:style w:type="paragraph" w:styleId="af4">
    <w:name w:val="annotation text"/>
    <w:basedOn w:val="a0"/>
    <w:link w:val="Char5"/>
    <w:semiHidden/>
    <w:unhideWhenUsed/>
    <w:rsid w:val="00A206D8"/>
  </w:style>
  <w:style w:type="character" w:customStyle="1" w:styleId="Char5">
    <w:name w:val="메모 텍스트 Char"/>
    <w:basedOn w:val="a1"/>
    <w:link w:val="af4"/>
    <w:semiHidden/>
    <w:rsid w:val="00A206D8"/>
    <w:rPr>
      <w:rFonts w:asciiTheme="minorHAnsi" w:hAnsiTheme="minorHAnsi" w:cstheme="minorBidi"/>
      <w:kern w:val="0"/>
      <w:lang w:val="tr-TR" w:eastAsia="tr-TR"/>
    </w:rPr>
  </w:style>
  <w:style w:type="paragraph" w:styleId="af5">
    <w:name w:val="annotation subject"/>
    <w:basedOn w:val="af4"/>
    <w:next w:val="af4"/>
    <w:link w:val="Char6"/>
    <w:semiHidden/>
    <w:unhideWhenUsed/>
    <w:rsid w:val="00A206D8"/>
    <w:rPr>
      <w:b/>
      <w:bCs/>
    </w:rPr>
  </w:style>
  <w:style w:type="character" w:customStyle="1" w:styleId="Char6">
    <w:name w:val="메모 주제 Char"/>
    <w:basedOn w:val="Char5"/>
    <w:link w:val="af5"/>
    <w:semiHidden/>
    <w:rsid w:val="00A206D8"/>
    <w:rPr>
      <w:rFonts w:asciiTheme="minorHAnsi" w:hAnsiTheme="minorHAnsi" w:cstheme="minorBidi"/>
      <w:b/>
      <w:bCs/>
      <w:kern w:val="0"/>
      <w:lang w:val="tr-TR" w:eastAsia="tr-TR"/>
    </w:rPr>
  </w:style>
  <w:style w:type="paragraph" w:styleId="HTML">
    <w:name w:val="HTML Preformatted"/>
    <w:basedOn w:val="a0"/>
    <w:link w:val="HTMLChar"/>
    <w:uiPriority w:val="99"/>
    <w:unhideWhenUsed/>
    <w:rsid w:val="00A20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lang w:val="en-US" w:eastAsia="ko-KR"/>
    </w:rPr>
  </w:style>
  <w:style w:type="character" w:customStyle="1" w:styleId="HTMLChar">
    <w:name w:val="미리 서식이 지정된 HTML Char"/>
    <w:basedOn w:val="a1"/>
    <w:link w:val="HTML"/>
    <w:uiPriority w:val="99"/>
    <w:rsid w:val="00A206D8"/>
    <w:rPr>
      <w:rFonts w:ascii="굴림체" w:eastAsia="굴림체" w:hAnsi="굴림체" w:cs="굴림체"/>
      <w:kern w:val="0"/>
    </w:rPr>
  </w:style>
  <w:style w:type="character" w:customStyle="1" w:styleId="k">
    <w:name w:val="k"/>
    <w:basedOn w:val="a1"/>
    <w:rsid w:val="00A206D8"/>
  </w:style>
  <w:style w:type="character" w:customStyle="1" w:styleId="p">
    <w:name w:val="p"/>
    <w:basedOn w:val="a1"/>
    <w:rsid w:val="00A206D8"/>
  </w:style>
  <w:style w:type="character" w:customStyle="1" w:styleId="kt">
    <w:name w:val="kt"/>
    <w:basedOn w:val="a1"/>
    <w:rsid w:val="00A206D8"/>
  </w:style>
  <w:style w:type="character" w:customStyle="1" w:styleId="n">
    <w:name w:val="n"/>
    <w:basedOn w:val="a1"/>
    <w:rsid w:val="00A206D8"/>
  </w:style>
  <w:style w:type="character" w:customStyle="1" w:styleId="o">
    <w:name w:val="o"/>
    <w:basedOn w:val="a1"/>
    <w:rsid w:val="00A206D8"/>
  </w:style>
  <w:style w:type="character" w:customStyle="1" w:styleId="mi">
    <w:name w:val="mi"/>
    <w:basedOn w:val="a1"/>
    <w:rsid w:val="00A206D8"/>
  </w:style>
  <w:style w:type="character" w:customStyle="1" w:styleId="pl-c">
    <w:name w:val="pl-c"/>
    <w:basedOn w:val="a1"/>
    <w:rsid w:val="00A206D8"/>
  </w:style>
  <w:style w:type="character" w:customStyle="1" w:styleId="pl-k">
    <w:name w:val="pl-k"/>
    <w:basedOn w:val="a1"/>
    <w:rsid w:val="00A206D8"/>
  </w:style>
  <w:style w:type="character" w:customStyle="1" w:styleId="pl-s">
    <w:name w:val="pl-s"/>
    <w:basedOn w:val="a1"/>
    <w:rsid w:val="00A206D8"/>
  </w:style>
  <w:style w:type="character" w:customStyle="1" w:styleId="pl-pds">
    <w:name w:val="pl-pds"/>
    <w:basedOn w:val="a1"/>
    <w:rsid w:val="00A206D8"/>
  </w:style>
  <w:style w:type="character" w:customStyle="1" w:styleId="pl-en">
    <w:name w:val="pl-en"/>
    <w:basedOn w:val="a1"/>
    <w:rsid w:val="00A206D8"/>
  </w:style>
  <w:style w:type="character" w:customStyle="1" w:styleId="pl-c1">
    <w:name w:val="pl-c1"/>
    <w:basedOn w:val="a1"/>
    <w:rsid w:val="00A206D8"/>
  </w:style>
  <w:style w:type="character" w:customStyle="1" w:styleId="pl-smi">
    <w:name w:val="pl-smi"/>
    <w:basedOn w:val="a1"/>
    <w:rsid w:val="00A206D8"/>
  </w:style>
  <w:style w:type="character" w:customStyle="1" w:styleId="cp">
    <w:name w:val="cp"/>
    <w:basedOn w:val="a1"/>
    <w:rsid w:val="00A206D8"/>
  </w:style>
  <w:style w:type="character" w:customStyle="1" w:styleId="cm">
    <w:name w:val="cm"/>
    <w:basedOn w:val="a1"/>
    <w:rsid w:val="00A206D8"/>
  </w:style>
  <w:style w:type="character" w:customStyle="1" w:styleId="nf">
    <w:name w:val="nf"/>
    <w:basedOn w:val="a1"/>
    <w:rsid w:val="00A206D8"/>
  </w:style>
  <w:style w:type="character" w:customStyle="1" w:styleId="c1">
    <w:name w:val="c1"/>
    <w:basedOn w:val="a1"/>
    <w:rsid w:val="00A206D8"/>
  </w:style>
  <w:style w:type="character" w:customStyle="1" w:styleId="s">
    <w:name w:val="s"/>
    <w:basedOn w:val="a1"/>
    <w:rsid w:val="00A206D8"/>
  </w:style>
  <w:style w:type="character" w:customStyle="1" w:styleId="nb">
    <w:name w:val="nb"/>
    <w:basedOn w:val="a1"/>
    <w:rsid w:val="00A206D8"/>
  </w:style>
  <w:style w:type="character" w:styleId="HTML0">
    <w:name w:val="HTML Typewriter"/>
    <w:basedOn w:val="a1"/>
    <w:uiPriority w:val="99"/>
    <w:semiHidden/>
    <w:unhideWhenUsed/>
    <w:rsid w:val="00A206D8"/>
    <w:rPr>
      <w:rFonts w:ascii="굴림체" w:eastAsia="굴림체" w:hAnsi="굴림체" w:cs="굴림체"/>
      <w:sz w:val="24"/>
      <w:szCs w:val="24"/>
    </w:rPr>
  </w:style>
  <w:style w:type="character" w:customStyle="1" w:styleId="optional">
    <w:name w:val="optional"/>
    <w:basedOn w:val="a1"/>
    <w:rsid w:val="00A206D8"/>
  </w:style>
  <w:style w:type="character" w:styleId="HTML1">
    <w:name w:val="HTML Code"/>
    <w:basedOn w:val="a1"/>
    <w:uiPriority w:val="99"/>
    <w:semiHidden/>
    <w:unhideWhenUsed/>
    <w:rsid w:val="00A206D8"/>
    <w:rPr>
      <w:rFonts w:ascii="굴림체" w:eastAsia="굴림체" w:hAnsi="굴림체" w:cs="굴림체"/>
      <w:sz w:val="24"/>
      <w:szCs w:val="24"/>
    </w:rPr>
  </w:style>
  <w:style w:type="character" w:customStyle="1" w:styleId="sig-paren">
    <w:name w:val="sig-paren"/>
    <w:basedOn w:val="a1"/>
    <w:rsid w:val="00A206D8"/>
  </w:style>
  <w:style w:type="paragraph" w:styleId="af6">
    <w:name w:val="Quote"/>
    <w:basedOn w:val="a0"/>
    <w:next w:val="a0"/>
    <w:link w:val="Char7"/>
    <w:uiPriority w:val="29"/>
    <w:qFormat/>
    <w:rsid w:val="00A206D8"/>
    <w:rPr>
      <w:i/>
      <w:iCs/>
      <w:color w:val="000000" w:themeColor="text1"/>
    </w:rPr>
  </w:style>
  <w:style w:type="character" w:customStyle="1" w:styleId="Char7">
    <w:name w:val="인용 Char"/>
    <w:basedOn w:val="a1"/>
    <w:link w:val="af6"/>
    <w:uiPriority w:val="29"/>
    <w:rsid w:val="00A206D8"/>
    <w:rPr>
      <w:rFonts w:asciiTheme="minorHAnsi" w:hAnsiTheme="minorHAnsi" w:cstheme="minorBidi"/>
      <w:i/>
      <w:iCs/>
      <w:color w:val="000000" w:themeColor="text1"/>
      <w:kern w:val="0"/>
      <w:lang w:val="tr-TR" w:eastAsia="tr-TR"/>
    </w:rPr>
  </w:style>
  <w:style w:type="paragraph" w:styleId="af7">
    <w:name w:val="Intense Quote"/>
    <w:basedOn w:val="a0"/>
    <w:next w:val="a0"/>
    <w:link w:val="Char8"/>
    <w:uiPriority w:val="30"/>
    <w:qFormat/>
    <w:rsid w:val="00A206D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8">
    <w:name w:val="강한 인용 Char"/>
    <w:basedOn w:val="a1"/>
    <w:link w:val="af7"/>
    <w:uiPriority w:val="30"/>
    <w:rsid w:val="00A206D8"/>
    <w:rPr>
      <w:rFonts w:asciiTheme="minorHAnsi" w:hAnsiTheme="minorHAnsi" w:cstheme="minorBidi"/>
      <w:b/>
      <w:bCs/>
      <w:i/>
      <w:iCs/>
      <w:color w:val="5B9BD5" w:themeColor="accent1"/>
      <w:kern w:val="0"/>
      <w:lang w:val="tr-TR" w:eastAsia="tr-TR"/>
    </w:rPr>
  </w:style>
  <w:style w:type="character" w:styleId="af8">
    <w:name w:val="Subtle Emphasis"/>
    <w:basedOn w:val="a1"/>
    <w:uiPriority w:val="19"/>
    <w:qFormat/>
    <w:rsid w:val="00A206D8"/>
    <w:rPr>
      <w:i/>
      <w:iCs/>
      <w:color w:val="808080" w:themeColor="text1" w:themeTint="7F"/>
    </w:rPr>
  </w:style>
  <w:style w:type="character" w:styleId="af9">
    <w:name w:val="Intense Emphasis"/>
    <w:basedOn w:val="a1"/>
    <w:uiPriority w:val="21"/>
    <w:qFormat/>
    <w:rsid w:val="00A206D8"/>
    <w:rPr>
      <w:b/>
      <w:bCs/>
      <w:i/>
      <w:iCs/>
      <w:color w:val="5B9BD5" w:themeColor="accent1"/>
    </w:rPr>
  </w:style>
  <w:style w:type="character" w:styleId="afa">
    <w:name w:val="Subtle Reference"/>
    <w:basedOn w:val="a1"/>
    <w:uiPriority w:val="31"/>
    <w:qFormat/>
    <w:rsid w:val="00A206D8"/>
    <w:rPr>
      <w:smallCaps/>
      <w:color w:val="ED7D31" w:themeColor="accent2"/>
      <w:u w:val="single"/>
    </w:rPr>
  </w:style>
  <w:style w:type="character" w:styleId="afb">
    <w:name w:val="Book Title"/>
    <w:basedOn w:val="a1"/>
    <w:uiPriority w:val="33"/>
    <w:qFormat/>
    <w:rsid w:val="00A206D8"/>
    <w:rPr>
      <w:b/>
      <w:bCs/>
      <w:smallCaps/>
      <w:spacing w:val="5"/>
    </w:rPr>
  </w:style>
  <w:style w:type="paragraph" w:styleId="TOC">
    <w:name w:val="TOC Heading"/>
    <w:basedOn w:val="11"/>
    <w:next w:val="a0"/>
    <w:uiPriority w:val="39"/>
    <w:semiHidden/>
    <w:unhideWhenUsed/>
    <w:qFormat/>
    <w:rsid w:val="00A206D8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tr-TR"/>
    </w:rPr>
  </w:style>
  <w:style w:type="paragraph" w:customStyle="1" w:styleId="10">
    <w:name w:val="목록1"/>
    <w:basedOn w:val="a4"/>
    <w:link w:val="1Char0"/>
    <w:qFormat/>
    <w:rsid w:val="009165AD"/>
    <w:pPr>
      <w:numPr>
        <w:ilvl w:val="1"/>
        <w:numId w:val="4"/>
      </w:numPr>
      <w:ind w:leftChars="0" w:left="0" w:rightChars="100" w:right="100"/>
    </w:pPr>
    <w:rPr>
      <w:lang w:eastAsia="ko-KR"/>
    </w:rPr>
  </w:style>
  <w:style w:type="paragraph" w:customStyle="1" w:styleId="matlab">
    <w:name w:val="matlab"/>
    <w:basedOn w:val="a0"/>
    <w:link w:val="matlabChar"/>
    <w:qFormat/>
    <w:rsid w:val="0013284F"/>
    <w:pPr>
      <w:spacing w:after="0"/>
    </w:pPr>
    <w:rPr>
      <w:rFonts w:ascii="Courier New" w:hAnsi="Courier New" w:cs="Courier New"/>
      <w:lang w:val="en-US"/>
    </w:rPr>
  </w:style>
  <w:style w:type="character" w:customStyle="1" w:styleId="Char">
    <w:name w:val="목록 단락 Char"/>
    <w:basedOn w:val="a1"/>
    <w:link w:val="a4"/>
    <w:uiPriority w:val="34"/>
    <w:rsid w:val="00054ED0"/>
    <w:rPr>
      <w:rFonts w:eastAsia="Arial"/>
      <w:kern w:val="0"/>
      <w:lang w:val="tr-TR" w:eastAsia="tr-TR"/>
    </w:rPr>
  </w:style>
  <w:style w:type="character" w:customStyle="1" w:styleId="1Char0">
    <w:name w:val="목록1 Char"/>
    <w:basedOn w:val="Char"/>
    <w:link w:val="10"/>
    <w:rsid w:val="009165AD"/>
    <w:rPr>
      <w:rFonts w:eastAsia="Arial"/>
      <w:kern w:val="0"/>
      <w:lang w:val="tr-TR" w:eastAsia="tr-TR"/>
    </w:rPr>
  </w:style>
  <w:style w:type="character" w:styleId="afc">
    <w:name w:val="FollowedHyperlink"/>
    <w:basedOn w:val="a1"/>
    <w:uiPriority w:val="99"/>
    <w:semiHidden/>
    <w:unhideWhenUsed/>
    <w:rsid w:val="00FE26B4"/>
    <w:rPr>
      <w:color w:val="954F72" w:themeColor="followedHyperlink"/>
      <w:u w:val="single"/>
    </w:rPr>
  </w:style>
  <w:style w:type="character" w:customStyle="1" w:styleId="matlabChar">
    <w:name w:val="matlab Char"/>
    <w:basedOn w:val="a1"/>
    <w:link w:val="matlab"/>
    <w:rsid w:val="0013284F"/>
    <w:rPr>
      <w:rFonts w:ascii="Courier New" w:eastAsia="Arial" w:hAnsi="Courier New" w:cs="Courier New"/>
      <w:kern w:val="0"/>
      <w:lang w:eastAsia="tr-TR"/>
    </w:rPr>
  </w:style>
  <w:style w:type="character" w:customStyle="1" w:styleId="12">
    <w:name w:val="확인되지 않은 멘션1"/>
    <w:basedOn w:val="a1"/>
    <w:uiPriority w:val="99"/>
    <w:semiHidden/>
    <w:unhideWhenUsed/>
    <w:rsid w:val="00A53973"/>
    <w:rPr>
      <w:color w:val="605E5C"/>
      <w:shd w:val="clear" w:color="auto" w:fill="E1DFDD"/>
    </w:rPr>
  </w:style>
  <w:style w:type="character" w:styleId="afd">
    <w:name w:val="Unresolved Mention"/>
    <w:basedOn w:val="a1"/>
    <w:uiPriority w:val="99"/>
    <w:semiHidden/>
    <w:unhideWhenUsed/>
    <w:rsid w:val="00B66B3B"/>
    <w:rPr>
      <w:color w:val="605E5C"/>
      <w:shd w:val="clear" w:color="auto" w:fill="E1DFDD"/>
    </w:rPr>
  </w:style>
  <w:style w:type="table" w:styleId="2-2">
    <w:name w:val="List Table 2 Accent 2"/>
    <w:basedOn w:val="a2"/>
    <w:uiPriority w:val="47"/>
    <w:rsid w:val="006276B6"/>
    <w:pPr>
      <w:spacing w:line="240" w:lineRule="auto"/>
      <w:jc w:val="both"/>
    </w:pPr>
    <w:rPr>
      <w:rFonts w:asciiTheme="minorHAnsi" w:hAnsiTheme="minorHAnsi" w:cstheme="minorBidi"/>
      <w:sz w:val="20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1">
    <w:name w:val="List Table 3 Accent 1"/>
    <w:basedOn w:val="a2"/>
    <w:uiPriority w:val="48"/>
    <w:rsid w:val="006276B6"/>
    <w:pPr>
      <w:spacing w:line="240" w:lineRule="auto"/>
      <w:jc w:val="both"/>
    </w:pPr>
    <w:rPr>
      <w:rFonts w:asciiTheme="minorHAnsi" w:hAnsiTheme="minorHAnsi" w:cstheme="minorBidi"/>
      <w:sz w:val="20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3">
    <w:name w:val="List Table 3 Accent 3"/>
    <w:basedOn w:val="a2"/>
    <w:uiPriority w:val="48"/>
    <w:rsid w:val="006276B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043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0329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267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0349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7596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1270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1232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3770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3449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kkim.gitbook.io/ec/stm32-m4-programming/hardware/nucleo-f411r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ykkim.gitbook.io/ec/resource/nucleo-f411r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ykkimhgu/EC-student/tree/main/include/lib-studen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ykkimhgu/EC-student/tree/main/tutorial/tutorial-student" TargetMode="Externa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45236;%20&#46300;&#46972;&#51060;&#48652;\HGU_&#54617;&#48512;\HGU&#49688;&#50629;\NM_word_style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778BA-5F63-43E6-A640-0A40EA568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NM_word_style2</Template>
  <TotalTime>88</TotalTime>
  <Pages>8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Young-Keun</dc:creator>
  <cp:keywords/>
  <dc:description/>
  <cp:lastModifiedBy>eunchan</cp:lastModifiedBy>
  <cp:revision>10</cp:revision>
  <cp:lastPrinted>2021-04-01T11:17:00Z</cp:lastPrinted>
  <dcterms:created xsi:type="dcterms:W3CDTF">2023-09-14T03:25:00Z</dcterms:created>
  <dcterms:modified xsi:type="dcterms:W3CDTF">2023-09-15T08:12:00Z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GrammarlyDocumentId">
    <vt:lpwstr>5476e477629b67262f7864fde15d62d9888d6e4941036c589c18c30dc2b2e6df</vt:lpwstr>
  </property>
</Properties>
</file>